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E8F3" w14:textId="303EAF34" w:rsidR="00C53C12" w:rsidRDefault="00802B34" w:rsidP="0029386E">
      <w:pPr>
        <w:pStyle w:val="1"/>
      </w:pPr>
      <w:r>
        <w:t>Анализ устойчивости функционирования системы</w:t>
      </w:r>
      <w:r w:rsidR="0029386E" w:rsidRPr="00AE3B69">
        <w:rPr>
          <w:lang w:val="ru-RU"/>
        </w:rPr>
        <w:t xml:space="preserve"> </w:t>
      </w:r>
      <w:r>
        <w:t>«</w:t>
      </w:r>
      <w:sdt>
        <w:sdtPr>
          <w:alias w:val="nameSystem"/>
          <w:tag w:val="nameSystem"/>
          <w:id w:val="-51319309"/>
          <w:placeholder>
            <w:docPart w:val="1BC6AB4017A94D55929DDC1BB72521E9"/>
          </w:placeholder>
          <w:showingPlcHdr/>
          <w15:appearance w15:val="tags"/>
        </w:sdtPr>
        <w:sdtEndPr/>
        <w:sdtContent>
          <w:r w:rsidR="000C703F">
            <w:t>Value</w:t>
          </w:r>
        </w:sdtContent>
      </w:sdt>
      <w:r>
        <w:t>» в неблагоприятных условиях</w:t>
      </w:r>
    </w:p>
    <w:p w14:paraId="370D8021" w14:textId="77777777" w:rsidR="00C53C12" w:rsidRDefault="00802B34" w:rsidP="00A760C3">
      <w:pPr>
        <w:pStyle w:val="2"/>
      </w:pPr>
      <w:r>
        <w:t>Исходные данные.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1815"/>
        <w:gridCol w:w="1545"/>
        <w:gridCol w:w="1590"/>
      </w:tblGrid>
      <w:tr w:rsidR="00C53C12" w14:paraId="1A2793A4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F94144" w14:textId="77777777" w:rsidR="00C53C12" w:rsidRDefault="00802B34" w:rsidP="00A219E6">
            <w:r>
              <w:t>№</w:t>
            </w:r>
          </w:p>
          <w:p w14:paraId="444987EC" w14:textId="77777777" w:rsidR="00C53C12" w:rsidRDefault="00802B34" w:rsidP="00A219E6">
            <w:r>
              <w:t>п/п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F047BE" w14:textId="77777777" w:rsidR="00C53C12" w:rsidRDefault="00802B34" w:rsidP="00A219E6">
            <w:r>
              <w:t>Наименование показателя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FD2A27" w14:textId="77777777" w:rsidR="00C53C12" w:rsidRDefault="00802B34" w:rsidP="00A219E6">
            <w:r>
              <w:t>Обозначение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46E3BF" w14:textId="77777777" w:rsidR="00C53C12" w:rsidRDefault="00802B34" w:rsidP="00A219E6">
            <w:r>
              <w:t>Единица измерения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9BFE76" w14:textId="77777777" w:rsidR="00C53C12" w:rsidRDefault="00802B34" w:rsidP="00A219E6">
            <w:r>
              <w:t xml:space="preserve">Значение </w:t>
            </w:r>
          </w:p>
          <w:p w14:paraId="7F7DDA2B" w14:textId="77777777" w:rsidR="00C53C12" w:rsidRDefault="00802B34" w:rsidP="00A219E6">
            <w:r>
              <w:t>показателя</w:t>
            </w:r>
          </w:p>
        </w:tc>
      </w:tr>
      <w:tr w:rsidR="00C53C12" w14:paraId="132FA3B2" w14:textId="77777777" w:rsidTr="006E72E4">
        <w:trPr>
          <w:trHeight w:val="25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57C355" w14:textId="77777777" w:rsidR="00C53C12" w:rsidRDefault="00C53C12">
            <w:pPr>
              <w:numPr>
                <w:ilvl w:val="0"/>
                <w:numId w:val="3"/>
              </w:numPr>
              <w:spacing w:after="120"/>
              <w:ind w:right="-315"/>
              <w:jc w:val="right"/>
            </w:pPr>
          </w:p>
        </w:tc>
        <w:tc>
          <w:tcPr>
            <w:tcW w:w="3510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ED7C07" w14:textId="77777777" w:rsidR="00C53C12" w:rsidRDefault="00802B34" w:rsidP="00A219E6">
            <w:r>
              <w:t xml:space="preserve">Период устойчивой эксплуатации системы </w:t>
            </w:r>
          </w:p>
        </w:tc>
        <w:tc>
          <w:tcPr>
            <w:tcW w:w="18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BC04F6" w14:textId="77777777" w:rsidR="00C53C12" w:rsidRDefault="00802B34" w:rsidP="00A219E6">
            <w:r>
              <w:rPr>
                <w:rFonts w:eastAsia="Gungsuh"/>
              </w:rPr>
              <w:t>∆T</w:t>
            </w:r>
          </w:p>
        </w:tc>
        <w:tc>
          <w:tcPr>
            <w:tcW w:w="154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174B48" w14:textId="77777777" w:rsidR="00C53C12" w:rsidRDefault="00802B34" w:rsidP="00A219E6">
            <w:r>
              <w:t>сутки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eltaT"/>
            <w:tag w:val="DeltaT"/>
            <w:id w:val="-2045821642"/>
            <w:placeholder>
              <w:docPart w:val="2B10D363EA0E438C9ED473D03B1C7B6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9AFAA92" w14:textId="3B1D3619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59D1BA2C" w14:textId="77777777" w:rsidTr="006E72E4">
        <w:trPr>
          <w:trHeight w:val="58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A7926C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A8F9E6" w14:textId="77777777" w:rsidR="00C53C12" w:rsidRDefault="002E38AA" w:rsidP="00A219E6">
            <w:r>
              <w:t>Количество элементов,</w:t>
            </w:r>
            <w:r w:rsidR="00802B34">
              <w:t xml:space="preserve"> вводимых в эксплуатацию, 1 группа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87BD06" w14:textId="77777777" w:rsidR="00C53C12" w:rsidRDefault="00802B34" w:rsidP="00A219E6">
            <w:r>
              <w:t>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6B9287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1"/>
            <w:tag w:val="N1"/>
            <w:id w:val="1777833160"/>
            <w:placeholder>
              <w:docPart w:val="BFC5628E3C794F5E80573FC169F1D38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0E12EEC" w14:textId="2AF3D4A6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2688C2DD" w14:textId="77777777" w:rsidTr="006E72E4">
        <w:trPr>
          <w:trHeight w:val="706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E00ACB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70AE6C2" w14:textId="77777777" w:rsidR="00C53C12" w:rsidRDefault="002E38AA" w:rsidP="00A219E6">
            <w:r>
              <w:t>Количество элементов,</w:t>
            </w:r>
            <w:r w:rsidR="00802B34">
              <w:t xml:space="preserve"> выполняющих функции системы, 2 группа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439895" w14:textId="77777777" w:rsidR="00C53C12" w:rsidRDefault="00802B34" w:rsidP="00A219E6">
            <w:r>
              <w:t>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4192ED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2"/>
            <w:tag w:val="N2"/>
            <w:id w:val="1415436938"/>
            <w:placeholder>
              <w:docPart w:val="83FCE2A9EC054E44B80D3B1786E1D42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2AE5F3E" w14:textId="7A5E22DA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0A03EED4" w14:textId="77777777" w:rsidTr="006E72E4">
        <w:trPr>
          <w:trHeight w:val="167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A85D24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0A2B82" w14:textId="77777777" w:rsidR="00C53C12" w:rsidRDefault="00802B34" w:rsidP="00A219E6">
            <w:r>
              <w:t>Количество других элементов: подсистема обеспечения, резерв, неисправных и др., 3 группа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33F69D" w14:textId="77777777" w:rsidR="00C53C12" w:rsidRDefault="00802B34" w:rsidP="00A219E6">
            <w:r>
              <w:t>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A88BD73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3"/>
            <w:tag w:val="N3"/>
            <w:id w:val="-2046670302"/>
            <w:placeholder>
              <w:docPart w:val="A3FB0EE0DAF245338677C531C9135AA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AD8CB82" w14:textId="31CA7ACE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6A592B07" w14:textId="77777777" w:rsidTr="00BC04F1">
        <w:trPr>
          <w:trHeight w:val="59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EE021F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D4478F" w14:textId="77777777" w:rsidR="00C53C12" w:rsidRDefault="00802B34" w:rsidP="00A219E6">
            <w:r>
              <w:t>Количество элементов 1 группы, введенных (восстановленных) в эксплуатацию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CA3329" w14:textId="77777777" w:rsidR="00C53C12" w:rsidRDefault="00802B34" w:rsidP="00A219E6">
            <w:r>
              <w:t>P1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196943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P1"/>
            <w:tag w:val="P1"/>
            <w:id w:val="-890568074"/>
            <w:placeholder>
              <w:docPart w:val="4BDC6149F22C4354BB2471E60584F3F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7E8001E" w14:textId="0F4518F7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06F81E95" w14:textId="77777777" w:rsidTr="006E72E4">
        <w:trPr>
          <w:trHeight w:val="87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D4AB38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EB970F6" w14:textId="77777777" w:rsidR="00C53C12" w:rsidRDefault="00802B34" w:rsidP="00A219E6">
            <w:r>
              <w:t xml:space="preserve">Количество элементов 1 группы, не перешедших во 2 группу из-за недостатков ресурсов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2F83AD" w14:textId="77777777" w:rsidR="00C53C12" w:rsidRDefault="00802B34" w:rsidP="00A219E6">
            <w:r>
              <w:t>A1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DB7CDB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A1"/>
            <w:tag w:val="A1"/>
            <w:id w:val="147562047"/>
            <w:placeholder>
              <w:docPart w:val="8F82E71A159946DE85DFDC7111E126A7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751C4D0" w14:textId="46F262A8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5384AC07" w14:textId="77777777" w:rsidTr="006E72E4">
        <w:trPr>
          <w:trHeight w:val="53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B9E463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7B94E4" w14:textId="77777777" w:rsidR="00C53C12" w:rsidRDefault="00802B34" w:rsidP="00A219E6">
            <w:r>
              <w:t xml:space="preserve">Количество элементов 1 группы, вышедших из строя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0BAA18" w14:textId="77777777" w:rsidR="00C53C12" w:rsidRDefault="00802B34" w:rsidP="00A219E6">
            <w:r>
              <w:t>B1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894E8E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B1"/>
            <w:tag w:val="B1"/>
            <w:id w:val="1541870430"/>
            <w:placeholder>
              <w:docPart w:val="EF85D493A5A447F28AAF6C8110698A6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59796E4" w14:textId="61717DD9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51EA531C" w14:textId="77777777" w:rsidTr="00BC04F1">
        <w:trPr>
          <w:trHeight w:val="516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C8647B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9C397A7" w14:textId="77777777" w:rsidR="00C53C12" w:rsidRDefault="00802B34" w:rsidP="00A219E6">
            <w:r>
              <w:t xml:space="preserve">Количество элементов 1 группы, перешедших во 2 группу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9DBAC2" w14:textId="77777777" w:rsidR="00C53C12" w:rsidRDefault="00802B34" w:rsidP="00A219E6">
            <w:r>
              <w:t>F1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127D32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F1"/>
            <w:tag w:val="F1"/>
            <w:id w:val="166447700"/>
            <w:placeholder>
              <w:docPart w:val="64D9F70A56E242AEAB7C89F0B62571E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D599D09" w14:textId="44B7C621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20F81667" w14:textId="77777777" w:rsidTr="00BC04F1">
        <w:trPr>
          <w:trHeight w:val="167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834825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73674B" w14:textId="77777777" w:rsidR="00C53C12" w:rsidRDefault="00802B34" w:rsidP="00A219E6">
            <w:r>
              <w:t>Количество элементов 2 группы, перешедших в 3 группу (неисправных, но еще подлежащих восстановлению или пригодных для использования)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4E7666" w14:textId="77777777" w:rsidR="00C53C12" w:rsidRDefault="00802B34" w:rsidP="00A219E6">
            <w:r>
              <w:t>Q2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20EBD6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Q2"/>
            <w:tag w:val="Q2"/>
            <w:id w:val="282382769"/>
            <w:placeholder>
              <w:docPart w:val="8B3CCD7D636E472AA63AAC75E5AE473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1046735" w14:textId="72E14D4B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22FD4A4C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801F18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35D179" w14:textId="77777777" w:rsidR="00C53C12" w:rsidRDefault="00802B34" w:rsidP="00A219E6">
            <w:r>
              <w:t>Количество не подлежащих восстановлению элементов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B1C069" w14:textId="77777777" w:rsidR="00C53C12" w:rsidRDefault="00802B34" w:rsidP="00A219E6">
            <w:r>
              <w:t>D2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2F517D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2"/>
            <w:tag w:val="D2"/>
            <w:id w:val="1104544700"/>
            <w:placeholder>
              <w:docPart w:val="5B6F57103AAD46888D3E7F98DE5752DA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955FDFA" w14:textId="06401C65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32329C0A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17FD5B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5F6B4B" w14:textId="77777777" w:rsidR="00C53C12" w:rsidRDefault="00802B34" w:rsidP="00A219E6">
            <w:r>
              <w:t xml:space="preserve">Количество элементов 3 группы, перешедших в 1 группу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A3F0EB" w14:textId="77777777" w:rsidR="00C53C12" w:rsidRDefault="00802B34" w:rsidP="00A219E6">
            <w:r>
              <w:t>H3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5E2497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H3"/>
            <w:tag w:val="H3"/>
            <w:id w:val="1989288353"/>
            <w:placeholder>
              <w:docPart w:val="F33E51724A354ABB8141DC71312530AA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AAE77B2" w14:textId="374F1949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3F7E709D" w14:textId="77777777" w:rsidTr="006E72E4">
        <w:trPr>
          <w:trHeight w:val="41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990432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42E6D4" w14:textId="77777777" w:rsidR="00C53C12" w:rsidRDefault="00802B34" w:rsidP="00A219E6">
            <w:r>
              <w:t>Количество смен в сутках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9E25BD" w14:textId="77777777" w:rsidR="00C53C12" w:rsidRDefault="00B81503" w:rsidP="00A219E6">
            <w:proofErr w:type="spellStart"/>
            <w:r w:rsidRPr="00B81503">
              <w:t>Lc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1A8B85" w14:textId="77777777" w:rsidR="00C53C12" w:rsidRDefault="00802B34" w:rsidP="00A219E6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Lc"/>
            <w:tag w:val="Lc"/>
            <w:id w:val="-1179345438"/>
            <w:placeholder>
              <w:docPart w:val="7BF2B058061F47FBBA60EB385056F4E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B672835" w14:textId="725394B9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047AA55B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B31E82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A65B83" w14:textId="77777777" w:rsidR="00C53C12" w:rsidRDefault="00802B34" w:rsidP="00A219E6">
            <w:r>
              <w:t xml:space="preserve">Время одной смены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1174D9" w14:textId="45531DF1" w:rsidR="00C53C12" w:rsidRPr="00B81503" w:rsidRDefault="008B58CD" w:rsidP="00A219E6">
            <w:pPr>
              <w:rPr>
                <w:lang w:val="en-US"/>
              </w:rPr>
            </w:pPr>
            <w:proofErr w:type="spellStart"/>
            <w:r w:rsidRPr="008B58CD">
              <w:rPr>
                <w:lang w:val="en-US"/>
              </w:rPr>
              <w:t>Tс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BC94E1" w14:textId="77777777" w:rsidR="00C53C12" w:rsidRDefault="00802B34" w:rsidP="00A219E6">
            <w:r>
              <w:t>час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Tс"/>
            <w:tag w:val="Tс"/>
            <w:id w:val="-448314209"/>
            <w:placeholder>
              <w:docPart w:val="03C9752530164515B1151830436BD49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0A852BA" w14:textId="670A84DB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6A6CD3DF" w14:textId="77777777" w:rsidTr="006E72E4">
        <w:trPr>
          <w:trHeight w:val="82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264A3B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7FA9FCA" w14:textId="77777777" w:rsidR="00C53C12" w:rsidRDefault="00802B34" w:rsidP="00A219E6">
            <w:r>
              <w:t>Максимальный расход ресурсов на 1 элемент 1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D0C0A8" w14:textId="77777777" w:rsidR="00C53C12" w:rsidRDefault="00802B34" w:rsidP="00A219E6">
            <w:r>
              <w:t>R1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7BB051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1"/>
            <w:tag w:val="R1"/>
            <w:id w:val="1515264681"/>
            <w:placeholder>
              <w:docPart w:val="98154158E42E4EFBB0C6A4E48E87D92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F27F19C" w14:textId="6D3A4AA4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58946DEE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0908EC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A829B1" w14:textId="77777777" w:rsidR="00C53C12" w:rsidRDefault="00802B34" w:rsidP="00A219E6">
            <w:r>
              <w:t>Макс. расход ресурсов на восстановление (ремонт) элемента 2 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542AC5" w14:textId="77777777" w:rsidR="00C53C12" w:rsidRDefault="00802B34" w:rsidP="00A219E6">
            <w:r>
              <w:t>Rв2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6F97547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v2"/>
            <w:tag w:val="Rv2"/>
            <w:id w:val="1927457637"/>
            <w:placeholder>
              <w:docPart w:val="21126C6BD17641B1BD36F946EF8EB38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B14D0A1" w14:textId="6F01B156" w:rsidR="00C53C12" w:rsidRDefault="00BC04F1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rPr>
                    <w:lang w:val="en-US"/>
                  </w:rPr>
                  <w:t>value</w:t>
                </w:r>
              </w:p>
            </w:tc>
          </w:sdtContent>
        </w:sdt>
      </w:tr>
      <w:tr w:rsidR="00C53C12" w14:paraId="18A44FEA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4A1B34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026845" w14:textId="77777777" w:rsidR="00C53C12" w:rsidRDefault="00802B34" w:rsidP="00A219E6">
            <w:r>
              <w:t>Максимальный расход ресурсов на 1 элемент 2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66D265" w14:textId="77777777" w:rsidR="00C53C12" w:rsidRDefault="00802B34" w:rsidP="00A219E6">
            <w:r>
              <w:t>R2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A2306D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2"/>
            <w:tag w:val="R2"/>
            <w:id w:val="-1657834413"/>
            <w:placeholder>
              <w:docPart w:val="601D9C9D74F2461EB417FAFF516C3AC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E28A73B" w14:textId="1C036121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02DCD157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9A7070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D86DE1" w14:textId="77777777" w:rsidR="00C53C12" w:rsidRDefault="00802B34" w:rsidP="00A219E6">
            <w:r>
              <w:t>Максимальный расход ресурсов на 1 элемент 3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EFC0782" w14:textId="77777777" w:rsidR="00C53C12" w:rsidRDefault="00802B34" w:rsidP="00A219E6">
            <w:r>
              <w:t>R3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B8FDF6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3"/>
            <w:tag w:val="R3"/>
            <w:id w:val="732816738"/>
            <w:placeholder>
              <w:docPart w:val="7B6BA16255354B54B2FC985E5716BF55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4F3AA66" w14:textId="2B77971E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3E4A5282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57B89D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526036" w14:textId="77777777" w:rsidR="00C53C12" w:rsidRDefault="00802B34" w:rsidP="00A219E6">
            <w:r>
              <w:t>Максимальный расход человеко-часов на 1 элемент 1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41EE3A" w14:textId="77777777" w:rsidR="00C53C12" w:rsidRDefault="00802B34" w:rsidP="00A219E6">
            <w:r>
              <w:t>W1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5D1598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1"/>
            <w:tag w:val="W1"/>
            <w:id w:val="2057890542"/>
            <w:placeholder>
              <w:docPart w:val="3648E526F7FE4748AADD54A71621918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11218B2" w14:textId="6F86C49F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37855C29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4C2A01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F44DF8" w14:textId="77777777" w:rsidR="00C53C12" w:rsidRDefault="00802B34" w:rsidP="00A219E6">
            <w:r>
              <w:t>Максимальный расход человеко-часов на восстановление (ремонт) элемента 2 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5FE243" w14:textId="77777777" w:rsidR="00C53C12" w:rsidRDefault="00802B34" w:rsidP="00A219E6">
            <w:r>
              <w:t>Wв2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77DC89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v2"/>
            <w:tag w:val="Wv2"/>
            <w:id w:val="-1603872240"/>
            <w:placeholder>
              <w:docPart w:val="429928D7249D488CADC26C0AD1FBE2B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D545673" w14:textId="62A82768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70A8F810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2D5755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7C0176" w14:textId="77777777" w:rsidR="00C53C12" w:rsidRDefault="00802B34" w:rsidP="00A219E6">
            <w:r>
              <w:t>Максимальный расход человеко-часов на 1 элемент 2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5104CD" w14:textId="77777777" w:rsidR="00C53C12" w:rsidRDefault="00802B34" w:rsidP="00A219E6">
            <w:r>
              <w:t>W2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320CE8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2"/>
            <w:tag w:val="W2"/>
            <w:id w:val="-1407444343"/>
            <w:placeholder>
              <w:docPart w:val="10428CBDC8AF4B1A9D07A6680DA8CEB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E25F15A" w14:textId="4899A894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6022EE99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416D02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FFAE7B" w14:textId="77777777" w:rsidR="00C53C12" w:rsidRDefault="00802B34" w:rsidP="00A219E6">
            <w:r>
              <w:t>Максимальный расход человеко-часов на 1 элемент 3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D58CD5" w14:textId="77777777" w:rsidR="00C53C12" w:rsidRDefault="00802B34" w:rsidP="00A219E6">
            <w:r>
              <w:t>W3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88B3CD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3"/>
            <w:tag w:val="W3"/>
            <w:id w:val="278308295"/>
            <w:placeholder>
              <w:docPart w:val="3EC19F3720D24767B33DE1E7372C6AF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E669305" w14:textId="63F96A90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5885B36D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283DDF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DDA6922" w14:textId="77777777" w:rsidR="00C53C12" w:rsidRDefault="00802B34" w:rsidP="00A219E6">
            <w:r>
              <w:t>Прогнозируемое кол-во потерь специалистов 1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EFFFE03" w14:textId="77777777" w:rsidR="00C53C12" w:rsidRDefault="00802B34" w:rsidP="00A219E6">
            <w:r>
              <w:t>Sn1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DC0AFEE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1"/>
            <w:tag w:val="Sn1"/>
            <w:id w:val="-1984613157"/>
            <w:placeholder>
              <w:docPart w:val="D78753C7FC6A4792B475BF62C4444A6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429F416" w14:textId="5FCCEA0E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5B4D5FDD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4148B9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8F98CF" w14:textId="77777777" w:rsidR="00C53C12" w:rsidRDefault="00802B34" w:rsidP="00A219E6">
            <w:r>
              <w:t>Прогнозируемое кол-во потерь специалистов 2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E5E823" w14:textId="77777777" w:rsidR="00C53C12" w:rsidRDefault="00802B34" w:rsidP="00A219E6">
            <w:r>
              <w:t>Sn2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9073D44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2"/>
            <w:tag w:val="Sn2"/>
            <w:id w:val="1694415864"/>
            <w:placeholder>
              <w:docPart w:val="26AE8C705BFA45B091BC25C9B949768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5C6162C" w14:textId="39C6A8EE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C53C12" w14:paraId="43E2CCCA" w14:textId="77777777" w:rsidTr="00A83858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637EDF" w14:textId="77777777" w:rsidR="00C53C12" w:rsidRDefault="00C53C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0705D4" w14:textId="77777777" w:rsidR="00C53C12" w:rsidRDefault="00802B34" w:rsidP="00A219E6">
            <w:r>
              <w:t>Прогнозируемое кол-во потерь специалистов 3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E778788" w14:textId="77777777" w:rsidR="00C53C12" w:rsidRDefault="00802B34" w:rsidP="00A219E6">
            <w:r>
              <w:t>Sn3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974D6F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3"/>
            <w:tag w:val="Sn3"/>
            <w:id w:val="-2069949640"/>
            <w:placeholder>
              <w:docPart w:val="B94CA8C238904B03983467EF635A6B22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82A439" w14:textId="7B0B69FC" w:rsidR="00C53C12" w:rsidRDefault="000C703F" w:rsidP="00A219E6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</w:tbl>
    <w:p w14:paraId="505B7EA6" w14:textId="77777777" w:rsidR="00C53C12" w:rsidRDefault="00C53C12" w:rsidP="00AE3B69">
      <w:pPr>
        <w:jc w:val="both"/>
      </w:pPr>
    </w:p>
    <w:p w14:paraId="06BBD5AE" w14:textId="2501F05A" w:rsidR="00AE3B69" w:rsidRPr="00AE3B69" w:rsidRDefault="00802B34" w:rsidP="00DA4F85">
      <w:pPr>
        <w:pStyle w:val="2"/>
      </w:pPr>
      <w:r>
        <w:t>Расчетные данные.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1815"/>
        <w:gridCol w:w="1545"/>
        <w:gridCol w:w="1590"/>
      </w:tblGrid>
      <w:tr w:rsidR="00C53C12" w14:paraId="5073C819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391D5F" w14:textId="77777777" w:rsidR="00C53C12" w:rsidRDefault="00802B34" w:rsidP="00A219E6">
            <w:r>
              <w:t>№</w:t>
            </w:r>
          </w:p>
          <w:p w14:paraId="2528A725" w14:textId="77777777" w:rsidR="00C53C12" w:rsidRDefault="00802B34" w:rsidP="00A219E6">
            <w:r>
              <w:t>п/п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A103EB" w14:textId="77777777" w:rsidR="00C53C12" w:rsidRDefault="00802B34" w:rsidP="00A219E6">
            <w:r>
              <w:t>Наименование показателя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20212A" w14:textId="77777777" w:rsidR="00C53C12" w:rsidRDefault="00802B34" w:rsidP="00A219E6">
            <w:r>
              <w:t>Обозначение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A53D72" w14:textId="77777777" w:rsidR="00C53C12" w:rsidRDefault="00802B34" w:rsidP="00A219E6">
            <w:r>
              <w:t>Единица измерения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331B8E" w14:textId="77777777" w:rsidR="00C53C12" w:rsidRDefault="00802B34" w:rsidP="00A219E6">
            <w:r>
              <w:t xml:space="preserve">Значение </w:t>
            </w:r>
          </w:p>
          <w:p w14:paraId="2BB4C199" w14:textId="77777777" w:rsidR="00C53C12" w:rsidRDefault="00802B34" w:rsidP="00A219E6">
            <w:r>
              <w:t>показателя</w:t>
            </w:r>
          </w:p>
        </w:tc>
      </w:tr>
      <w:tr w:rsidR="00C53C12" w14:paraId="30345C69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D045CC" w14:textId="77777777" w:rsidR="00C53C12" w:rsidRDefault="00802B34" w:rsidP="00A219E6">
            <w:r>
              <w:t>1</w:t>
            </w:r>
          </w:p>
        </w:tc>
        <w:tc>
          <w:tcPr>
            <w:tcW w:w="3510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124700" w14:textId="77777777" w:rsidR="00C53C12" w:rsidRDefault="00802B34" w:rsidP="00A219E6">
            <w:r>
              <w:t>Расход ресурсов на 1 группу (Стоимость) в сутки</w:t>
            </w:r>
          </w:p>
        </w:tc>
        <w:tc>
          <w:tcPr>
            <w:tcW w:w="18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93AA510" w14:textId="77777777" w:rsidR="00C53C12" w:rsidRDefault="00802B34" w:rsidP="00A219E6">
            <w:r>
              <w:t>Rсут1</w:t>
            </w:r>
          </w:p>
        </w:tc>
        <w:tc>
          <w:tcPr>
            <w:tcW w:w="154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DB3D65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1"/>
            <w:tag w:val="Rcyt1"/>
            <w:id w:val="1112326423"/>
            <w:placeholder>
              <w:docPart w:val="E09C8F93E750486CAEEA34602FA6F5D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ACEF25B" w14:textId="6813D478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62B0EA8B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C9E955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093CC4" w14:textId="77777777" w:rsidR="00C53C12" w:rsidRDefault="00802B34" w:rsidP="00A219E6">
            <w:r>
              <w:t xml:space="preserve">Расход ресурсов на 1 группу (Стоимость) за </w:t>
            </w:r>
            <w:r>
              <w:lastRenderedPageBreak/>
              <w:t>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16D11B6" w14:textId="77777777" w:rsidR="00C53C12" w:rsidRDefault="00802B34" w:rsidP="00A219E6">
            <w:r>
              <w:lastRenderedPageBreak/>
              <w:t>Rф1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4D12D0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f1"/>
            <w:tag w:val="Rf1"/>
            <w:id w:val="-1372910498"/>
            <w:placeholder>
              <w:docPart w:val="B62337537CF04FA38FBE2AAEE02F353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7D78909" w14:textId="0F5666A1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4997E6C4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22D341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B0F28A6" w14:textId="77777777" w:rsidR="00C53C12" w:rsidRDefault="00802B34" w:rsidP="00A219E6">
            <w:r>
              <w:t>Расход ресурсов на 2 группу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973F71" w14:textId="77777777" w:rsidR="00C53C12" w:rsidRDefault="00802B34" w:rsidP="00A219E6">
            <w:r>
              <w:t>Rсут2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69DBC4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2"/>
            <w:tag w:val="Rcyt2"/>
            <w:id w:val="1671670108"/>
            <w:placeholder>
              <w:docPart w:val="39AC93EFD239404198DBC3AC7BE649A8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020E903" w14:textId="25A6590F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5CD317B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7CBC67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3549508" w14:textId="77777777" w:rsidR="00C53C12" w:rsidRDefault="00802B34" w:rsidP="00A219E6">
            <w:r>
              <w:t>Расход ресурсов на 2 группу (Стоимость)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E6370A" w14:textId="77777777" w:rsidR="00C53C12" w:rsidRDefault="00802B34" w:rsidP="00A219E6">
            <w:r>
              <w:t>Rф2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DA3A07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f2"/>
            <w:tag w:val="Rf2"/>
            <w:id w:val="-1702320465"/>
            <w:placeholder>
              <w:docPart w:val="AA0C805943E1448993610E41865423F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EF0C548" w14:textId="230A507A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60B61A92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EFDDDA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1EC771" w14:textId="77777777" w:rsidR="00C53C12" w:rsidRDefault="00802B34" w:rsidP="00A219E6">
            <w:r>
              <w:t>Расход ресурсов на 3 группу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D60C53" w14:textId="77777777" w:rsidR="00C53C12" w:rsidRDefault="00802B34" w:rsidP="00A219E6">
            <w:r>
              <w:t>Rсут3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A39090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3"/>
            <w:tag w:val="Rcyt3"/>
            <w:id w:val="-1411924312"/>
            <w:placeholder>
              <w:docPart w:val="E82C901184084D23AA416B9BC149874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EEDB7EE" w14:textId="5B70EFFD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7D89BEFC" w14:textId="77777777" w:rsidTr="006E72E4">
        <w:trPr>
          <w:trHeight w:val="72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264F92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9C76988" w14:textId="77777777" w:rsidR="00C53C12" w:rsidRDefault="00802B34" w:rsidP="00A219E6">
            <w:r>
              <w:t>Расход ресурсов на 3 группу (Стоимость)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2869EA" w14:textId="77777777" w:rsidR="00C53C12" w:rsidRDefault="00802B34" w:rsidP="00A219E6">
            <w:r>
              <w:t>Rф3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73F1E1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f3"/>
            <w:tag w:val="Rf3"/>
            <w:id w:val="1585487426"/>
            <w:placeholder>
              <w:docPart w:val="C5C1A3D2EF3148C19AA6220F76C0C66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212FD3D" w14:textId="778B3E88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3FB1C4C4" w14:textId="77777777" w:rsidTr="006E72E4">
        <w:trPr>
          <w:trHeight w:val="80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70C1BC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8C50A43" w14:textId="77777777" w:rsidR="00C53C12" w:rsidRDefault="00802B34" w:rsidP="00A219E6">
            <w:r>
              <w:t>Расход ресурсов (Стоимость) функционирования системы за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A277254" w14:textId="77777777" w:rsidR="00C53C12" w:rsidRDefault="00802B34" w:rsidP="00A219E6">
            <w:proofErr w:type="spellStart"/>
            <w:r>
              <w:t>Rсут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59A6A8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"/>
            <w:tag w:val="Rcyt"/>
            <w:id w:val="-1056776158"/>
            <w:placeholder>
              <w:docPart w:val="BA6FF5CF18534025851FD800A78277F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85B3FF7" w14:textId="5DE2FCB1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21097F28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D66B79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E5B362" w14:textId="77777777" w:rsidR="00C53C12" w:rsidRDefault="00802B34" w:rsidP="00A219E6">
            <w:r>
              <w:t>Стоимость функционирования системы в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C1F99CF" w14:textId="77777777" w:rsidR="00C53C12" w:rsidRDefault="00802B34" w:rsidP="00A219E6">
            <w:r>
              <w:t>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5C608F" w14:textId="77777777" w:rsidR="00C53C12" w:rsidRDefault="00802B34" w:rsidP="00A219E6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"/>
            <w:tag w:val="R"/>
            <w:id w:val="261578520"/>
            <w:placeholder>
              <w:docPart w:val="7BC81A1AD897463DBB5A8F68FC2D9C9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9F116EE" w14:textId="53FBCFD1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58C59F35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5FDB15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6454EC" w14:textId="77777777" w:rsidR="00C53C12" w:rsidRDefault="00802B34" w:rsidP="00A219E6">
            <w:r>
              <w:t>Расход человеко-часов на 1 группу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1AC696" w14:textId="77777777" w:rsidR="00C53C12" w:rsidRDefault="00802B34" w:rsidP="00A219E6">
            <w:r>
              <w:t>Wсут1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415536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сyt1"/>
            <w:tag w:val="Wсyt1"/>
            <w:id w:val="-201318164"/>
            <w:placeholder>
              <w:docPart w:val="A1DFB4CE271E44E78DCF8E310EE12D36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B6EE7F6" w14:textId="1A5A50FC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3135E965" w14:textId="77777777" w:rsidTr="006E72E4">
        <w:trPr>
          <w:trHeight w:val="43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79A21A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4C7DDC" w14:textId="77777777" w:rsidR="00C53C12" w:rsidRDefault="00802B34" w:rsidP="00A219E6">
            <w:r>
              <w:t>Расход человеко-часов на 1 группу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854687" w14:textId="77777777" w:rsidR="00C53C12" w:rsidRDefault="00802B34" w:rsidP="00A219E6">
            <w:r>
              <w:t>Wф1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EF6834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f1"/>
            <w:tag w:val="Wf1"/>
            <w:id w:val="1712765898"/>
            <w:placeholder>
              <w:docPart w:val="F4FB6FC61BE94431A69A381FE2AAAE0F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47D97D1" w14:textId="30BB7494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1EF3051E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479191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A86B9F" w14:textId="77777777" w:rsidR="00C53C12" w:rsidRDefault="00802B34" w:rsidP="00A219E6">
            <w:r>
              <w:t>Расход человеко-часов на 2 группу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35AE05" w14:textId="77777777" w:rsidR="00C53C12" w:rsidRDefault="00802B34" w:rsidP="00A219E6">
            <w:r>
              <w:t>Wсут2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61C7EF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cyt2"/>
            <w:tag w:val="Wcyt2"/>
            <w:id w:val="975258417"/>
            <w:placeholder>
              <w:docPart w:val="4559EFEC00DF49DDAB560D049B7A45F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8401F07" w14:textId="66EAE7AC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19732228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1824DD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4B31BC" w14:textId="77777777" w:rsidR="00C53C12" w:rsidRDefault="00802B34" w:rsidP="00A219E6">
            <w:r>
              <w:t>Расход человеко-часов на 2 группу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BFF873" w14:textId="77777777" w:rsidR="00C53C12" w:rsidRDefault="00802B34" w:rsidP="00A219E6">
            <w:r>
              <w:t>Wф2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AB370F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f2"/>
            <w:tag w:val="Wf2"/>
            <w:id w:val="-1228909124"/>
            <w:placeholder>
              <w:docPart w:val="F387DB776EE042C28E6D584B7490C5C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66C07C7" w14:textId="796E7ACF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66232F85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F2093B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591F30" w14:textId="77777777" w:rsidR="00C53C12" w:rsidRDefault="00802B34" w:rsidP="00A219E6">
            <w:r>
              <w:t>Расход человеко-часов на 3 группу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0E2691" w14:textId="77777777" w:rsidR="00C53C12" w:rsidRDefault="00802B34" w:rsidP="00A219E6">
            <w:r>
              <w:t>Wсут3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7EA5002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cyt3"/>
            <w:tag w:val="Wcyt3"/>
            <w:id w:val="-328052729"/>
            <w:placeholder>
              <w:docPart w:val="5A9ADD1B36DB4088BC839B0FB3119621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30C3391" w14:textId="2DF90ED0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5D46161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E2E618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1A20C53" w14:textId="77777777" w:rsidR="00C53C12" w:rsidRDefault="00802B34" w:rsidP="00A219E6">
            <w:r>
              <w:t>Расход человеко-часов на 3 группу за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BF8B52" w14:textId="77777777" w:rsidR="00C53C12" w:rsidRDefault="00802B34" w:rsidP="00A219E6">
            <w:r>
              <w:t>Wф3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5080FD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f3"/>
            <w:tag w:val="Wf3"/>
            <w:id w:val="-1916776886"/>
            <w:placeholder>
              <w:docPart w:val="0AE1D32324214996B8AA1F56E5DB9057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E71263A" w14:textId="6AFC02A7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7702E3F4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A885B4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1E1E76" w14:textId="77777777" w:rsidR="00C53C12" w:rsidRDefault="00802B34" w:rsidP="00A219E6">
            <w:r>
              <w:t>Расход человеко-часов на функционирование системы за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1836711" w14:textId="77777777" w:rsidR="00C53C12" w:rsidRDefault="00802B34" w:rsidP="00A219E6">
            <w:proofErr w:type="spellStart"/>
            <w:r>
              <w:t>Wсут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15B49E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cyt"/>
            <w:tag w:val="Wcyt"/>
            <w:id w:val="-1416930946"/>
            <w:placeholder>
              <w:docPart w:val="75C00A313AB04E62B2742F437A1DEAE5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0BEE924" w14:textId="2C4821F7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6AB878D1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EFEFF1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3D4C465" w14:textId="77777777" w:rsidR="00C53C12" w:rsidRDefault="00802B34" w:rsidP="00A219E6">
            <w:r>
              <w:t xml:space="preserve">Расход человеко-часов на функционирование системы за период функционирования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7F3A58" w14:textId="77777777" w:rsidR="00C53C12" w:rsidRDefault="00802B34" w:rsidP="00A219E6">
            <w:r>
              <w:t>W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EE3223" w14:textId="77777777" w:rsidR="00C53C12" w:rsidRDefault="00802B34" w:rsidP="00A219E6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"/>
            <w:tag w:val="W"/>
            <w:id w:val="2116248664"/>
            <w:placeholder>
              <w:docPart w:val="89E3027EA46148F9A88ECE06A9CD466C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0063F55" w14:textId="5A9AF6DA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125B6984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FFDB11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83FFA8" w14:textId="77777777" w:rsidR="00C53C12" w:rsidRDefault="00802B34" w:rsidP="00A219E6">
            <w:r>
              <w:t>Минимально необходимое количество специалистов в 1 смене для 1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F399C2" w14:textId="77777777" w:rsidR="00C53C12" w:rsidRDefault="00802B34" w:rsidP="00A219E6">
            <w:r>
              <w:t>Smin1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D5E9D7C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1"/>
            <w:tag w:val="Smin1"/>
            <w:id w:val="1610470057"/>
            <w:placeholder>
              <w:docPart w:val="6EFFEFD19CD14B45BAC31B9CBC91E690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1CCA179" w14:textId="1CF18547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65A74A9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EB962A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EC9F5B" w14:textId="77777777" w:rsidR="00C53C12" w:rsidRDefault="00802B34" w:rsidP="00A219E6">
            <w:r>
              <w:t>Минимально необходимое количество специалистов в 1 смене для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7AA0E39" w14:textId="77777777" w:rsidR="00C53C12" w:rsidRDefault="00802B34" w:rsidP="00A219E6">
            <w:r>
              <w:t>Smin2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F061F8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2"/>
            <w:tag w:val="Smin2"/>
            <w:id w:val="-2084447820"/>
            <w:placeholder>
              <w:docPart w:val="C0E750CF01B544D580A2BF4BE21D5977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DEB48F3" w14:textId="354B33FC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1E05C92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3A3DD3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62BDF6" w14:textId="77777777" w:rsidR="00C53C12" w:rsidRDefault="00802B34" w:rsidP="00A219E6">
            <w:r>
              <w:t>Минимально необходимое количество специалистов в 1 смене для 3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1E7F4E" w14:textId="77777777" w:rsidR="00C53C12" w:rsidRDefault="00802B34" w:rsidP="00A219E6">
            <w:r>
              <w:t>Smin3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8068D69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3"/>
            <w:tag w:val="Smin3"/>
            <w:id w:val="-352957611"/>
            <w:placeholder>
              <w:docPart w:val="4F83C488B73D4F90AEB1149C20782D2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E6B9FDA" w14:textId="69749E69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270E7C9A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4BEF95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32F6DB" w14:textId="77777777" w:rsidR="00C53C12" w:rsidRDefault="00802B34" w:rsidP="00A219E6">
            <w:r>
              <w:t>Минимально необходимое количество персонала в 1 смене для всей системы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935043A" w14:textId="77777777" w:rsidR="00C53C12" w:rsidRDefault="00802B34" w:rsidP="00A219E6">
            <w:proofErr w:type="spellStart"/>
            <w:r>
              <w:t>SminC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F008A6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C"/>
            <w:tag w:val="SminC"/>
            <w:id w:val="1148559455"/>
            <w:placeholder>
              <w:docPart w:val="867AF775A73A44BA93A5BC56BAF7F500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088B181" w14:textId="6BFD4829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3D88AEE1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CEF882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2087E4" w14:textId="77777777" w:rsidR="00C53C12" w:rsidRDefault="00802B34" w:rsidP="00A219E6">
            <w:r>
              <w:t xml:space="preserve">Минимально необходимое кол-во </w:t>
            </w:r>
            <w:r>
              <w:lastRenderedPageBreak/>
              <w:t>персонала для всей системы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70A089F" w14:textId="77777777" w:rsidR="00C53C12" w:rsidRDefault="00802B34" w:rsidP="00A219E6">
            <w:proofErr w:type="spellStart"/>
            <w:r>
              <w:lastRenderedPageBreak/>
              <w:t>Smin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6F9B0F3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"/>
            <w:tag w:val="Smin"/>
            <w:id w:val="-488013791"/>
            <w:placeholder>
              <w:docPart w:val="5CA3CA278C034B9E93B2BA49184C7230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406376A" w14:textId="3641D2CB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A7FD861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A9D19E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DB791B" w14:textId="77777777" w:rsidR="00C53C12" w:rsidRDefault="00802B34" w:rsidP="00A219E6">
            <w:r>
              <w:t>Необходимое количество специалистов в одной смене для 1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C1F16D" w14:textId="77777777" w:rsidR="00C53C12" w:rsidRDefault="00802B34" w:rsidP="00A219E6">
            <w:r>
              <w:t>S1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57BCBC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1"/>
            <w:tag w:val="S1"/>
            <w:id w:val="1552034623"/>
            <w:placeholder>
              <w:docPart w:val="A9DFA39A42CC4A8098BE9A05ABE73B15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DF065D7" w14:textId="6DD63FD8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6A0660B3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9CAAAC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4C737B" w14:textId="77777777" w:rsidR="00C53C12" w:rsidRDefault="00802B34" w:rsidP="00A219E6">
            <w:r>
              <w:t>Необходимое количество специалистов в одной смене для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DF71E35" w14:textId="77777777" w:rsidR="00C53C12" w:rsidRDefault="00802B34" w:rsidP="00A219E6">
            <w:r>
              <w:t>S2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C4EC002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2"/>
            <w:tag w:val="S2"/>
            <w:id w:val="-2023616099"/>
            <w:placeholder>
              <w:docPart w:val="AC38CEF133584B36932C6C3BDF317963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428BDCE" w14:textId="470A6C19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7EE8CA05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B89D34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2739620" w14:textId="77777777" w:rsidR="00C53C12" w:rsidRDefault="00802B34" w:rsidP="00A219E6">
            <w:r>
              <w:t>Необходимое количество специалистов в одной смене для 3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533958" w14:textId="77777777" w:rsidR="00C53C12" w:rsidRDefault="00802B34" w:rsidP="00A219E6">
            <w:r>
              <w:t>S3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CBB837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3"/>
            <w:tag w:val="S3"/>
            <w:id w:val="-736324446"/>
            <w:placeholder>
              <w:docPart w:val="EEE52CB6E2A54C64B39DDA684BB64389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866E840" w14:textId="2F0C4F67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4C346E66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9B1BCD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0865639" w14:textId="77777777" w:rsidR="00C53C12" w:rsidRDefault="00802B34" w:rsidP="00A219E6">
            <w:r>
              <w:t>Необходимое количество персонала в одной смене для всей системы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A69EE0" w14:textId="77777777" w:rsidR="00C53C12" w:rsidRDefault="00802B34" w:rsidP="00A219E6">
            <w:proofErr w:type="spellStart"/>
            <w:r>
              <w:t>Sс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29CCDF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с"/>
            <w:tag w:val="Sс"/>
            <w:id w:val="-215971169"/>
            <w:placeholder>
              <w:docPart w:val="E2D5587BCA85464BB378714D46C5CA7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1A54427" w14:textId="4C5E2B23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1FF0AFBE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7C1DEB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947233" w14:textId="77777777" w:rsidR="00C53C12" w:rsidRDefault="00802B34" w:rsidP="00A219E6">
            <w:r>
              <w:t>Необходимое количество персонала для всей системы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FEDE059" w14:textId="77777777" w:rsidR="00C53C12" w:rsidRDefault="00802B34" w:rsidP="00A219E6">
            <w:r>
              <w:t>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3C49DA9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"/>
            <w:tag w:val="S"/>
            <w:id w:val="657117845"/>
            <w:placeholder>
              <w:docPart w:val="EE317BA0BF5B415680079BE6E243E794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8E12260" w14:textId="2249DF52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5A0FD2C5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92D0F4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E672509" w14:textId="77777777" w:rsidR="00C53C12" w:rsidRDefault="00802B34" w:rsidP="00A219E6">
            <w:r>
              <w:t>Необходимое количество персонала в ремонтно-</w:t>
            </w:r>
          </w:p>
          <w:p w14:paraId="0604C8FA" w14:textId="77777777" w:rsidR="00C53C12" w:rsidRDefault="00802B34" w:rsidP="00A219E6">
            <w:r>
              <w:t>восстановительные формирования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9ED84B" w14:textId="77777777" w:rsidR="00C53C12" w:rsidRDefault="00802B34" w:rsidP="00A219E6">
            <w:r>
              <w:t>SN1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DC74EF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1"/>
            <w:tag w:val="SN1"/>
            <w:id w:val="-294531828"/>
            <w:placeholder>
              <w:docPart w:val="13766571D410402BB201E3A477AE4C9E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C7EDDCC" w14:textId="7D2CECA7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34EE41A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15AC8E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6898705" w14:textId="77777777" w:rsidR="00C53C12" w:rsidRDefault="00802B34" w:rsidP="00A219E6">
            <w:r>
              <w:t>Необходимое количество персонала непосредственно для обеспечения функционирования (выполнения основных функций) системы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0DB6EF" w14:textId="77777777" w:rsidR="00C53C12" w:rsidRDefault="00802B34" w:rsidP="00A219E6">
            <w:r>
              <w:t>SN2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2FF326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2"/>
            <w:tag w:val="SN2"/>
            <w:id w:val="-1419623908"/>
            <w:placeholder>
              <w:docPart w:val="86D10DE12D074AB995DEFFBF314C224D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C8FCA41" w14:textId="64909030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2724D4F1" w14:textId="77777777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916DAD" w14:textId="77777777" w:rsidR="00C53C12" w:rsidRDefault="00C53C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315"/>
              <w:jc w:val="right"/>
            </w:pPr>
          </w:p>
        </w:tc>
        <w:tc>
          <w:tcPr>
            <w:tcW w:w="351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292A1D" w14:textId="77777777" w:rsidR="00C53C12" w:rsidRDefault="00802B34" w:rsidP="00A219E6">
            <w:r>
              <w:t xml:space="preserve">Необходимое количество персонала для </w:t>
            </w:r>
            <w:r>
              <w:lastRenderedPageBreak/>
              <w:t>обеспечения подсистемы хранения запасов и резервирования на период функционирования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418811" w14:textId="77777777" w:rsidR="00C53C12" w:rsidRDefault="00802B34" w:rsidP="00A219E6">
            <w:r>
              <w:lastRenderedPageBreak/>
              <w:t>SN3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0DFA87" w14:textId="77777777" w:rsidR="00C53C12" w:rsidRDefault="00802B34" w:rsidP="00A219E6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3"/>
            <w:tag w:val="SN3"/>
            <w:id w:val="-226690490"/>
            <w:placeholder>
              <w:docPart w:val="AB596B665BED4EFAA2A7E5E681861D6C"/>
            </w:placeholder>
            <w:showingPlcHdr/>
            <w15:appearance w15:val="tags"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450B462" w14:textId="1D53842B" w:rsidR="00C53C12" w:rsidRDefault="000C703F" w:rsidP="00A219E6">
                <w:r>
                  <w:t>Value</w:t>
                </w:r>
              </w:p>
            </w:tc>
          </w:sdtContent>
        </w:sdt>
      </w:tr>
    </w:tbl>
    <w:p w14:paraId="147016EF" w14:textId="77777777" w:rsidR="00F02554" w:rsidRDefault="00F02554" w:rsidP="00F02554">
      <w:pPr>
        <w:rPr>
          <w:lang w:val="en-US"/>
        </w:rPr>
      </w:pPr>
      <w:bookmarkStart w:id="0" w:name="_GoBack"/>
      <w:bookmarkEnd w:id="0"/>
    </w:p>
    <w:p w14:paraId="6623EA5B" w14:textId="1F8D8D3D" w:rsidR="00DA4F85" w:rsidRDefault="00DA4F85" w:rsidP="00DA4F85">
      <w:pPr>
        <w:pStyle w:val="2"/>
      </w:pPr>
      <w:r>
        <w:t>Коэффициенты функционирования системы</w:t>
      </w:r>
    </w:p>
    <w:p w14:paraId="557D2559" w14:textId="77777777" w:rsidR="00C53C12" w:rsidRDefault="00C53C12" w:rsidP="00A219E6"/>
    <w:tbl>
      <w:tblPr>
        <w:tblStyle w:val="a7"/>
        <w:tblW w:w="901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6855"/>
        <w:gridCol w:w="2160"/>
      </w:tblGrid>
      <w:tr w:rsidR="00C53C12" w14:paraId="782F8549" w14:textId="77777777">
        <w:trPr>
          <w:trHeight w:val="300"/>
          <w:jc w:val="center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D0EB481" w14:textId="77777777" w:rsidR="00C53C12" w:rsidRDefault="00FE2680" w:rsidP="00A219E6">
            <w:r>
              <w:t>Коэффициенты функционирования</w:t>
            </w:r>
            <w:r w:rsidR="00802B34">
              <w:t xml:space="preserve"> системы</w:t>
            </w:r>
          </w:p>
        </w:tc>
      </w:tr>
      <w:tr w:rsidR="00C53C12" w14:paraId="65BA84B0" w14:textId="77777777" w:rsidTr="001069B7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194C36" w14:textId="77777777" w:rsidR="00C53C12" w:rsidRDefault="00802B34" w:rsidP="00A219E6">
            <w:r>
              <w:t>ρ - ввода новых элементов (1 группы) в эксплуатацию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ρ"/>
            <w:tag w:val="ρ"/>
            <w:id w:val="775908600"/>
            <w:placeholder>
              <w:docPart w:val="3E64EA6A406E401287AB7F7F7409D04A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2F8D95D9" w14:textId="0A49CDC5" w:rsidR="00C53C12" w:rsidRDefault="000C7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  <w:r>
                  <w:t>Value</w:t>
                </w:r>
              </w:p>
            </w:tc>
          </w:sdtContent>
        </w:sdt>
      </w:tr>
      <w:tr w:rsidR="00C53C12" w14:paraId="2E4D178C" w14:textId="77777777" w:rsidTr="001069B7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81527E" w14:textId="77777777" w:rsidR="00C53C12" w:rsidRDefault="00802B34" w:rsidP="00A219E6">
            <w:r>
              <w:t>a - учет влияния недостатка ресурсов на первую группу элементов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a"/>
            <w:tag w:val="a"/>
            <w:id w:val="-1218593467"/>
            <w:placeholder>
              <w:docPart w:val="174BE5AE099F4D38927108258C87D72C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5F467D98" w14:textId="528996C4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3D8F8A64" w14:textId="77777777" w:rsidTr="001069B7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8D1BD7" w14:textId="77777777" w:rsidR="00C53C12" w:rsidRDefault="00802B34" w:rsidP="00A219E6">
            <w:r>
              <w:t>b -   уничтожения элементов первой группы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b"/>
            <w:tag w:val="b"/>
            <w:id w:val="1493212554"/>
            <w:placeholder>
              <w:docPart w:val="C89E69A5EABD4F288D3A2308D37D9D8C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6671F9F8" w14:textId="2DD6D51C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1E74F84" w14:textId="77777777" w:rsidTr="001069B7">
        <w:trPr>
          <w:trHeight w:val="48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BCFC5D" w14:textId="77777777" w:rsidR="00C53C12" w:rsidRDefault="00802B34" w:rsidP="00A219E6">
            <w:r>
              <w:t>f - интенсивность восстановления (перехода элементов 1 группы во 2-ю)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f"/>
            <w:tag w:val="f"/>
            <w:id w:val="1199434104"/>
            <w:placeholder>
              <w:docPart w:val="8BF2EED6BA3E40749A3B15B041BB0158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5B2A540D" w14:textId="7E64F26C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F260295" w14:textId="77777777" w:rsidTr="001069B7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E237CC" w14:textId="77777777" w:rsidR="00C53C12" w:rsidRDefault="00802B34" w:rsidP="00A219E6">
            <w:r>
              <w:t>q - интенсивность перехода элементов 2 группы в 3-ю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q"/>
            <w:tag w:val="q"/>
            <w:id w:val="-394579173"/>
            <w:placeholder>
              <w:docPart w:val="1E18EA722A284BAE9F3F62D7F9044A73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7E835377" w14:textId="7E4609CA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0F56FC4A" w14:textId="77777777" w:rsidTr="001069B7">
        <w:trPr>
          <w:trHeight w:val="30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3DB577" w14:textId="77777777" w:rsidR="00C53C12" w:rsidRDefault="00802B34" w:rsidP="00A219E6">
            <w:r>
              <w:t>d - уничтожения (неисправности) элементов второй группы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"/>
            <w:tag w:val="d"/>
            <w:id w:val="1051654279"/>
            <w:placeholder>
              <w:docPart w:val="6D0D24CE250B4E98B24472288F9DF696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1A677DEF" w14:textId="285BDB98" w:rsidR="00C53C12" w:rsidRDefault="000C703F" w:rsidP="00A219E6">
                <w:r>
                  <w:t>Value</w:t>
                </w:r>
              </w:p>
            </w:tc>
          </w:sdtContent>
        </w:sdt>
      </w:tr>
      <w:tr w:rsidR="00C53C12" w14:paraId="5259AEA8" w14:textId="77777777" w:rsidTr="001069B7">
        <w:trPr>
          <w:trHeight w:val="480"/>
          <w:jc w:val="center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195AC8" w14:textId="77777777" w:rsidR="00C53C12" w:rsidRDefault="00802B34" w:rsidP="00A219E6">
            <w:r>
              <w:t>h -использования (убыли) элементов третьей группы в интересах 1-й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h"/>
            <w:tag w:val="h"/>
            <w:id w:val="-1992176138"/>
            <w:placeholder>
              <w:docPart w:val="199FA7D5A101414E9BA0494341A2B69C"/>
            </w:placeholder>
            <w:showingPlcHdr/>
            <w15:appearance w15:val="tags"/>
          </w:sdtPr>
          <w:sdtEndPr/>
          <w:sdtContent>
            <w:tc>
              <w:tcPr>
                <w:tcW w:w="21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60" w:type="dxa"/>
                  <w:left w:w="60" w:type="dxa"/>
                  <w:bottom w:w="60" w:type="dxa"/>
                  <w:right w:w="60" w:type="dxa"/>
                </w:tcMar>
                <w:vAlign w:val="center"/>
              </w:tcPr>
              <w:p w14:paraId="42BC7177" w14:textId="27948B88" w:rsidR="00C53C12" w:rsidRDefault="000C703F" w:rsidP="00A219E6">
                <w:r>
                  <w:t>Value</w:t>
                </w:r>
              </w:p>
            </w:tc>
          </w:sdtContent>
        </w:sdt>
      </w:tr>
    </w:tbl>
    <w:p w14:paraId="558E475C" w14:textId="77777777" w:rsidR="00C53C12" w:rsidRDefault="00C53C12" w:rsidP="00A219E6"/>
    <w:p w14:paraId="4E547694" w14:textId="77777777" w:rsidR="00C53C12" w:rsidRDefault="00C53C12" w:rsidP="00A219E6"/>
    <w:p w14:paraId="1955E3A9" w14:textId="76F15AC8" w:rsidR="00C53C12" w:rsidRDefault="00802B34" w:rsidP="00ED62F4">
      <w:pPr>
        <w:jc w:val="both"/>
        <w:rPr>
          <w:rFonts w:ascii="Helvetica Neue" w:eastAsia="Helvetica Neue" w:hAnsi="Helvetica Neue" w:cs="Helvetica Neue"/>
          <w:sz w:val="21"/>
          <w:szCs w:val="21"/>
        </w:rPr>
      </w:pPr>
      <w:r w:rsidRPr="00ED62F4">
        <w:rPr>
          <w:b/>
          <w:bCs/>
        </w:rPr>
        <w:t>Показатель устойчивости системы</w:t>
      </w:r>
      <w:r w:rsidR="00855141" w:rsidRPr="00855141">
        <w:rPr>
          <w:lang w:val="ru-RU"/>
        </w:rPr>
        <w:t>:</w:t>
      </w:r>
      <w:r w:rsidR="00ED62F4" w:rsidRPr="00E8621F">
        <w:rPr>
          <w:lang w:val="ru-RU"/>
        </w:rPr>
        <w:t xml:space="preserve"> </w:t>
      </w:r>
      <w:r>
        <w:rPr>
          <w:b/>
        </w:rPr>
        <w:t>U =</w:t>
      </w:r>
      <w:r w:rsidR="00747493" w:rsidRPr="00747493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sdt>
        <w:sdtPr>
          <w:rPr>
            <w:rFonts w:ascii="Helvetica Neue" w:eastAsia="Helvetica Neue" w:hAnsi="Helvetica Neue" w:cs="Helvetica Neue"/>
            <w:sz w:val="21"/>
            <w:szCs w:val="21"/>
          </w:rPr>
          <w:alias w:val="U"/>
          <w:tag w:val="U"/>
          <w:id w:val="-104960716"/>
          <w:placeholder>
            <w:docPart w:val="FEADF98CED7E428A978D893F825044E5"/>
          </w:placeholder>
          <w:showingPlcHdr/>
          <w15:appearance w15:val="tags"/>
        </w:sdtPr>
        <w:sdtEndPr/>
        <w:sdtContent>
          <w:r w:rsidR="000C703F">
            <w:t>Value</w:t>
          </w:r>
        </w:sdtContent>
      </w:sdt>
    </w:p>
    <w:p w14:paraId="6FA9319D" w14:textId="48E15091" w:rsidR="000170A1" w:rsidRDefault="000170A1" w:rsidP="00A219E6">
      <w:pPr>
        <w:rPr>
          <w:rFonts w:ascii="Helvetica Neue" w:eastAsia="Helvetica Neue" w:hAnsi="Helvetica Neue" w:cs="Helvetica Neue"/>
          <w:sz w:val="21"/>
          <w:szCs w:val="21"/>
        </w:rPr>
      </w:pPr>
    </w:p>
    <w:p w14:paraId="06DCA053" w14:textId="49F2CCE5" w:rsidR="000170A1" w:rsidRDefault="000170A1" w:rsidP="000170A1">
      <w:pPr>
        <w:jc w:val="both"/>
      </w:pPr>
      <w:r w:rsidRPr="00473BF1">
        <w:rPr>
          <w:b/>
          <w:bCs/>
        </w:rPr>
        <w:t>Вывод</w:t>
      </w:r>
      <w:r>
        <w:t xml:space="preserve">: </w:t>
      </w:r>
      <w:sdt>
        <w:sdtPr>
          <w:alias w:val="Result"/>
          <w:tag w:val="Result"/>
          <w:id w:val="1649019251"/>
          <w:placeholder>
            <w:docPart w:val="C496ACF77B9944BEADE6B798385CA383"/>
          </w:placeholder>
          <w:showingPlcHdr/>
          <w15:appearance w15:val="tags"/>
        </w:sdtPr>
        <w:sdtEndPr/>
        <w:sdtContent>
          <w:r w:rsidR="000C703F">
            <w:t>Value</w:t>
          </w:r>
        </w:sdtContent>
      </w:sdt>
    </w:p>
    <w:p w14:paraId="0F0B8059" w14:textId="3B22AA77" w:rsidR="00C53C12" w:rsidRDefault="00C53C12" w:rsidP="00A219E6"/>
    <w:sectPr w:rsidR="00C53C1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F3F"/>
    <w:multiLevelType w:val="multilevel"/>
    <w:tmpl w:val="7422961C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873943"/>
    <w:multiLevelType w:val="multilevel"/>
    <w:tmpl w:val="19BA66F4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D0B0F"/>
    <w:multiLevelType w:val="multilevel"/>
    <w:tmpl w:val="CBA8A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FA"/>
    <w:rsid w:val="000170A1"/>
    <w:rsid w:val="00032984"/>
    <w:rsid w:val="000C703F"/>
    <w:rsid w:val="000C7C67"/>
    <w:rsid w:val="000E4E48"/>
    <w:rsid w:val="000F7EFA"/>
    <w:rsid w:val="001069B7"/>
    <w:rsid w:val="001073D3"/>
    <w:rsid w:val="00170F67"/>
    <w:rsid w:val="0029386E"/>
    <w:rsid w:val="002E38AA"/>
    <w:rsid w:val="00364A66"/>
    <w:rsid w:val="003F01A0"/>
    <w:rsid w:val="00460C29"/>
    <w:rsid w:val="00473BF1"/>
    <w:rsid w:val="004C02A8"/>
    <w:rsid w:val="004E3425"/>
    <w:rsid w:val="0058165F"/>
    <w:rsid w:val="00587DAF"/>
    <w:rsid w:val="005A38B9"/>
    <w:rsid w:val="006E72E4"/>
    <w:rsid w:val="007112D8"/>
    <w:rsid w:val="00714B14"/>
    <w:rsid w:val="00747493"/>
    <w:rsid w:val="007B2842"/>
    <w:rsid w:val="00802B34"/>
    <w:rsid w:val="00855141"/>
    <w:rsid w:val="008B58CD"/>
    <w:rsid w:val="009570FB"/>
    <w:rsid w:val="00977FCA"/>
    <w:rsid w:val="00A110A9"/>
    <w:rsid w:val="00A219E6"/>
    <w:rsid w:val="00A760C3"/>
    <w:rsid w:val="00A83858"/>
    <w:rsid w:val="00AC26DC"/>
    <w:rsid w:val="00AE3B69"/>
    <w:rsid w:val="00B81488"/>
    <w:rsid w:val="00B81503"/>
    <w:rsid w:val="00BA4323"/>
    <w:rsid w:val="00BC04F1"/>
    <w:rsid w:val="00C44385"/>
    <w:rsid w:val="00C50EF6"/>
    <w:rsid w:val="00C53C12"/>
    <w:rsid w:val="00C808BC"/>
    <w:rsid w:val="00C822C1"/>
    <w:rsid w:val="00D27FE0"/>
    <w:rsid w:val="00DA4F85"/>
    <w:rsid w:val="00DB54F6"/>
    <w:rsid w:val="00E338FA"/>
    <w:rsid w:val="00E402FA"/>
    <w:rsid w:val="00E8621F"/>
    <w:rsid w:val="00ED2057"/>
    <w:rsid w:val="00ED2A6A"/>
    <w:rsid w:val="00ED62F4"/>
    <w:rsid w:val="00EE2C19"/>
    <w:rsid w:val="00EF29FC"/>
    <w:rsid w:val="00F02554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AA5C"/>
  <w15:docId w15:val="{590F973F-7940-4AAE-BA55-5016A1AE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BA4323"/>
    <w:pPr>
      <w:keepNext/>
      <w:keepLines/>
      <w:spacing w:before="400" w:after="120"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unhideWhenUsed/>
    <w:qFormat/>
    <w:rsid w:val="00A760C3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977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n\source\repos\SystemStabilityAnalysis\SystemStabilityAnalysis\resultTemplat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10D363EA0E438C9ED473D03B1C7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74037-0EBF-420F-B0C1-3B60B22FDD2F}"/>
      </w:docPartPr>
      <w:docPartBody>
        <w:p w:rsidR="00450340" w:rsidRDefault="007611CA">
          <w:pPr>
            <w:pStyle w:val="2B10D363EA0E438C9ED473D03B1C7B64"/>
          </w:pPr>
          <w:r>
            <w:t>Value</w:t>
          </w:r>
        </w:p>
      </w:docPartBody>
    </w:docPart>
    <w:docPart>
      <w:docPartPr>
        <w:name w:val="BFC5628E3C794F5E80573FC169F1D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727E9-5772-4F59-A1BF-E75034F46E75}"/>
      </w:docPartPr>
      <w:docPartBody>
        <w:p w:rsidR="00450340" w:rsidRDefault="007611CA">
          <w:pPr>
            <w:pStyle w:val="BFC5628E3C794F5E80573FC169F1D382"/>
          </w:pPr>
          <w:r>
            <w:t>Value</w:t>
          </w:r>
        </w:p>
      </w:docPartBody>
    </w:docPart>
    <w:docPart>
      <w:docPartPr>
        <w:name w:val="83FCE2A9EC054E44B80D3B1786E1D4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89BA5-2CDD-4F5C-9B60-60349ACA6FBD}"/>
      </w:docPartPr>
      <w:docPartBody>
        <w:p w:rsidR="00450340" w:rsidRDefault="007611CA">
          <w:pPr>
            <w:pStyle w:val="83FCE2A9EC054E44B80D3B1786E1D429"/>
          </w:pPr>
          <w:r>
            <w:t>Value</w:t>
          </w:r>
        </w:p>
      </w:docPartBody>
    </w:docPart>
    <w:docPart>
      <w:docPartPr>
        <w:name w:val="A3FB0EE0DAF245338677C531C9135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65AFD4-88ED-4BC9-8476-8E7FCA820F34}"/>
      </w:docPartPr>
      <w:docPartBody>
        <w:p w:rsidR="00450340" w:rsidRDefault="007611CA">
          <w:pPr>
            <w:pStyle w:val="A3FB0EE0DAF245338677C531C9135AA2"/>
          </w:pPr>
          <w:r>
            <w:t>Value</w:t>
          </w:r>
        </w:p>
      </w:docPartBody>
    </w:docPart>
    <w:docPart>
      <w:docPartPr>
        <w:name w:val="4BDC6149F22C4354BB2471E60584F3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1B7FA-B149-4A34-A5A3-FB0B28CC643C}"/>
      </w:docPartPr>
      <w:docPartBody>
        <w:p w:rsidR="00450340" w:rsidRDefault="007611CA">
          <w:pPr>
            <w:pStyle w:val="4BDC6149F22C4354BB2471E60584F3F2"/>
          </w:pPr>
          <w:r>
            <w:t>Value</w:t>
          </w:r>
        </w:p>
      </w:docPartBody>
    </w:docPart>
    <w:docPart>
      <w:docPartPr>
        <w:name w:val="8F82E71A159946DE85DFDC7111E12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FF887-C709-458F-B4AA-AD2267A6FECD}"/>
      </w:docPartPr>
      <w:docPartBody>
        <w:p w:rsidR="00450340" w:rsidRDefault="007611CA">
          <w:pPr>
            <w:pStyle w:val="8F82E71A159946DE85DFDC7111E126A7"/>
          </w:pPr>
          <w:r>
            <w:t>Value</w:t>
          </w:r>
        </w:p>
      </w:docPartBody>
    </w:docPart>
    <w:docPart>
      <w:docPartPr>
        <w:name w:val="EF85D493A5A447F28AAF6C8110698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14E55-9B61-4DEB-8F05-DB1D01E08DEA}"/>
      </w:docPartPr>
      <w:docPartBody>
        <w:p w:rsidR="00450340" w:rsidRDefault="007611CA">
          <w:pPr>
            <w:pStyle w:val="EF85D493A5A447F28AAF6C8110698A69"/>
          </w:pPr>
          <w:r>
            <w:t>Value</w:t>
          </w:r>
        </w:p>
      </w:docPartBody>
    </w:docPart>
    <w:docPart>
      <w:docPartPr>
        <w:name w:val="64D9F70A56E242AEAB7C89F0B6257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4304A-623F-4E2E-B8DA-81DF53C5341F}"/>
      </w:docPartPr>
      <w:docPartBody>
        <w:p w:rsidR="00450340" w:rsidRDefault="007611CA">
          <w:pPr>
            <w:pStyle w:val="64D9F70A56E242AEAB7C89F0B62571EF"/>
          </w:pPr>
          <w:r>
            <w:t>Value</w:t>
          </w:r>
        </w:p>
      </w:docPartBody>
    </w:docPart>
    <w:docPart>
      <w:docPartPr>
        <w:name w:val="8B3CCD7D636E472AA63AAC75E5AE47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A5F5E-09DF-476D-BC31-E2404555F027}"/>
      </w:docPartPr>
      <w:docPartBody>
        <w:p w:rsidR="00450340" w:rsidRDefault="007611CA">
          <w:pPr>
            <w:pStyle w:val="8B3CCD7D636E472AA63AAC75E5AE4739"/>
          </w:pPr>
          <w:r>
            <w:t>Value</w:t>
          </w:r>
        </w:p>
      </w:docPartBody>
    </w:docPart>
    <w:docPart>
      <w:docPartPr>
        <w:name w:val="5B6F57103AAD46888D3E7F98DE575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4817E-C6DF-44B8-A5A2-B9A23525897E}"/>
      </w:docPartPr>
      <w:docPartBody>
        <w:p w:rsidR="00450340" w:rsidRDefault="007611CA">
          <w:pPr>
            <w:pStyle w:val="5B6F57103AAD46888D3E7F98DE5752DA"/>
          </w:pPr>
          <w:r>
            <w:t>Value</w:t>
          </w:r>
        </w:p>
      </w:docPartBody>
    </w:docPart>
    <w:docPart>
      <w:docPartPr>
        <w:name w:val="F33E51724A354ABB8141DC7131253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D9888-76CF-4F72-9E9B-EFAC60A464A4}"/>
      </w:docPartPr>
      <w:docPartBody>
        <w:p w:rsidR="00450340" w:rsidRDefault="007611CA">
          <w:pPr>
            <w:pStyle w:val="F33E51724A354ABB8141DC71312530AA"/>
          </w:pPr>
          <w:r>
            <w:t>Value</w:t>
          </w:r>
        </w:p>
      </w:docPartBody>
    </w:docPart>
    <w:docPart>
      <w:docPartPr>
        <w:name w:val="7BF2B058061F47FBBA60EB385056F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10A5-FB24-48E6-A43D-5FF69DB4EE7F}"/>
      </w:docPartPr>
      <w:docPartBody>
        <w:p w:rsidR="00450340" w:rsidRDefault="007611CA">
          <w:pPr>
            <w:pStyle w:val="7BF2B058061F47FBBA60EB385056F4E4"/>
          </w:pPr>
          <w:r>
            <w:t>Value</w:t>
          </w:r>
        </w:p>
      </w:docPartBody>
    </w:docPart>
    <w:docPart>
      <w:docPartPr>
        <w:name w:val="03C9752530164515B1151830436BD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DE06A-D3F8-418C-87F8-A5D388F151FA}"/>
      </w:docPartPr>
      <w:docPartBody>
        <w:p w:rsidR="00450340" w:rsidRDefault="007611CA">
          <w:pPr>
            <w:pStyle w:val="03C9752530164515B1151830436BD49D"/>
          </w:pPr>
          <w:r>
            <w:t>Value</w:t>
          </w:r>
        </w:p>
      </w:docPartBody>
    </w:docPart>
    <w:docPart>
      <w:docPartPr>
        <w:name w:val="98154158E42E4EFBB0C6A4E48E87D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DBC35-CA44-4856-A673-D6D9C634CCF4}"/>
      </w:docPartPr>
      <w:docPartBody>
        <w:p w:rsidR="00450340" w:rsidRDefault="007611CA">
          <w:pPr>
            <w:pStyle w:val="98154158E42E4EFBB0C6A4E48E87D92F"/>
          </w:pPr>
          <w:r>
            <w:t>Value</w:t>
          </w:r>
        </w:p>
      </w:docPartBody>
    </w:docPart>
    <w:docPart>
      <w:docPartPr>
        <w:name w:val="21126C6BD17641B1BD36F946EF8EB3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D397A-1ABC-48D5-8CA9-956F101CAF1B}"/>
      </w:docPartPr>
      <w:docPartBody>
        <w:p w:rsidR="00450340" w:rsidRDefault="007611CA" w:rsidP="007611CA">
          <w:pPr>
            <w:pStyle w:val="21126C6BD17641B1BD36F946EF8EB3841"/>
          </w:pPr>
          <w:r>
            <w:rPr>
              <w:lang w:val="en-US"/>
            </w:rPr>
            <w:t>value</w:t>
          </w:r>
        </w:p>
      </w:docPartBody>
    </w:docPart>
    <w:docPart>
      <w:docPartPr>
        <w:name w:val="601D9C9D74F2461EB417FAFF516C3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5333A-7A01-4207-89DC-944E13B00C5D}"/>
      </w:docPartPr>
      <w:docPartBody>
        <w:p w:rsidR="00450340" w:rsidRDefault="007611CA">
          <w:pPr>
            <w:pStyle w:val="601D9C9D74F2461EB417FAFF516C3AC3"/>
          </w:pPr>
          <w:r>
            <w:t>Value</w:t>
          </w:r>
        </w:p>
      </w:docPartBody>
    </w:docPart>
    <w:docPart>
      <w:docPartPr>
        <w:name w:val="7B6BA16255354B54B2FC985E571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35BCB-8A6A-4393-A3AB-00414261F8EF}"/>
      </w:docPartPr>
      <w:docPartBody>
        <w:p w:rsidR="00450340" w:rsidRDefault="007611CA">
          <w:pPr>
            <w:pStyle w:val="7B6BA16255354B54B2FC985E5716BF55"/>
          </w:pPr>
          <w:r>
            <w:t>Value</w:t>
          </w:r>
        </w:p>
      </w:docPartBody>
    </w:docPart>
    <w:docPart>
      <w:docPartPr>
        <w:name w:val="3648E526F7FE4748AADD54A7162191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C0CFA2-8FEC-482C-B384-716AFE2A1DF9}"/>
      </w:docPartPr>
      <w:docPartBody>
        <w:p w:rsidR="00450340" w:rsidRDefault="007611CA">
          <w:pPr>
            <w:pStyle w:val="3648E526F7FE4748AADD54A716219183"/>
          </w:pPr>
          <w:r>
            <w:t>Value</w:t>
          </w:r>
        </w:p>
      </w:docPartBody>
    </w:docPart>
    <w:docPart>
      <w:docPartPr>
        <w:name w:val="429928D7249D488CADC26C0AD1FBE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5A546-C6D7-440E-8006-E099370BFF4E}"/>
      </w:docPartPr>
      <w:docPartBody>
        <w:p w:rsidR="00450340" w:rsidRDefault="007611CA">
          <w:pPr>
            <w:pStyle w:val="429928D7249D488CADC26C0AD1FBE2B3"/>
          </w:pPr>
          <w:r>
            <w:t>Value</w:t>
          </w:r>
        </w:p>
      </w:docPartBody>
    </w:docPart>
    <w:docPart>
      <w:docPartPr>
        <w:name w:val="10428CBDC8AF4B1A9D07A6680DA8C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6E0EF-4ABC-401A-AAC4-AC4F484A4461}"/>
      </w:docPartPr>
      <w:docPartBody>
        <w:p w:rsidR="00450340" w:rsidRDefault="007611CA">
          <w:pPr>
            <w:pStyle w:val="10428CBDC8AF4B1A9D07A6680DA8CEB4"/>
          </w:pPr>
          <w:r>
            <w:t>Value</w:t>
          </w:r>
        </w:p>
      </w:docPartBody>
    </w:docPart>
    <w:docPart>
      <w:docPartPr>
        <w:name w:val="3EC19F3720D24767B33DE1E7372C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DF61D-2F8E-42B8-9281-F9A68123D2E2}"/>
      </w:docPartPr>
      <w:docPartBody>
        <w:p w:rsidR="00450340" w:rsidRDefault="007611CA">
          <w:pPr>
            <w:pStyle w:val="3EC19F3720D24767B33DE1E7372C6AF2"/>
          </w:pPr>
          <w:r>
            <w:t>Value</w:t>
          </w:r>
        </w:p>
      </w:docPartBody>
    </w:docPart>
    <w:docPart>
      <w:docPartPr>
        <w:name w:val="D78753C7FC6A4792B475BF62C4444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125F1-76F5-474E-BA7C-09368698C32B}"/>
      </w:docPartPr>
      <w:docPartBody>
        <w:p w:rsidR="00450340" w:rsidRDefault="007611CA">
          <w:pPr>
            <w:pStyle w:val="D78753C7FC6A4792B475BF62C4444A69"/>
          </w:pPr>
          <w:r>
            <w:t>Value</w:t>
          </w:r>
        </w:p>
      </w:docPartBody>
    </w:docPart>
    <w:docPart>
      <w:docPartPr>
        <w:name w:val="26AE8C705BFA45B091BC25C9B94976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19217-5C85-46AE-AFBA-EBFD10350173}"/>
      </w:docPartPr>
      <w:docPartBody>
        <w:p w:rsidR="00450340" w:rsidRDefault="007611CA">
          <w:pPr>
            <w:pStyle w:val="26AE8C705BFA45B091BC25C9B949768E"/>
          </w:pPr>
          <w:r>
            <w:t>Value</w:t>
          </w:r>
        </w:p>
      </w:docPartBody>
    </w:docPart>
    <w:docPart>
      <w:docPartPr>
        <w:name w:val="B94CA8C238904B03983467EF635A6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7EDA9-B398-47CA-BDA4-D85693F8D6F3}"/>
      </w:docPartPr>
      <w:docPartBody>
        <w:p w:rsidR="00450340" w:rsidRDefault="007611CA">
          <w:pPr>
            <w:pStyle w:val="B94CA8C238904B03983467EF635A6B22"/>
          </w:pPr>
          <w:r>
            <w:t>Value</w:t>
          </w:r>
        </w:p>
      </w:docPartBody>
    </w:docPart>
    <w:docPart>
      <w:docPartPr>
        <w:name w:val="E09C8F93E750486CAEEA34602FA6F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59771-C142-40ED-A1BE-FD5CF2341340}"/>
      </w:docPartPr>
      <w:docPartBody>
        <w:p w:rsidR="00450340" w:rsidRDefault="007611CA">
          <w:pPr>
            <w:pStyle w:val="E09C8F93E750486CAEEA34602FA6F5DD"/>
          </w:pPr>
          <w:r>
            <w:t>Value</w:t>
          </w:r>
        </w:p>
      </w:docPartBody>
    </w:docPart>
    <w:docPart>
      <w:docPartPr>
        <w:name w:val="B62337537CF04FA38FBE2AAEE02F3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31A01-077B-4FCC-AB85-3F0BE3E13F99}"/>
      </w:docPartPr>
      <w:docPartBody>
        <w:p w:rsidR="00450340" w:rsidRDefault="007611CA">
          <w:pPr>
            <w:pStyle w:val="B62337537CF04FA38FBE2AAEE02F353E"/>
          </w:pPr>
          <w:r>
            <w:t>Value</w:t>
          </w:r>
        </w:p>
      </w:docPartBody>
    </w:docPart>
    <w:docPart>
      <w:docPartPr>
        <w:name w:val="39AC93EFD239404198DBC3AC7BE64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160BC-6818-47A1-849B-B4F047F57CD5}"/>
      </w:docPartPr>
      <w:docPartBody>
        <w:p w:rsidR="00450340" w:rsidRDefault="007611CA">
          <w:pPr>
            <w:pStyle w:val="39AC93EFD239404198DBC3AC7BE649A8"/>
          </w:pPr>
          <w:r>
            <w:t>Value</w:t>
          </w:r>
        </w:p>
      </w:docPartBody>
    </w:docPart>
    <w:docPart>
      <w:docPartPr>
        <w:name w:val="AA0C805943E1448993610E418654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8E748-C78A-47EB-8D8B-462A7F8C0D60}"/>
      </w:docPartPr>
      <w:docPartBody>
        <w:p w:rsidR="00450340" w:rsidRDefault="007611CA">
          <w:pPr>
            <w:pStyle w:val="AA0C805943E1448993610E41865423FD"/>
          </w:pPr>
          <w:r>
            <w:t>Value</w:t>
          </w:r>
        </w:p>
      </w:docPartBody>
    </w:docPart>
    <w:docPart>
      <w:docPartPr>
        <w:name w:val="E82C901184084D23AA416B9BC14987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6883E-5957-4717-9526-D13ED88AA234}"/>
      </w:docPartPr>
      <w:docPartBody>
        <w:p w:rsidR="00450340" w:rsidRDefault="007611CA">
          <w:pPr>
            <w:pStyle w:val="E82C901184084D23AA416B9BC1498749"/>
          </w:pPr>
          <w:r>
            <w:t>Value</w:t>
          </w:r>
        </w:p>
      </w:docPartBody>
    </w:docPart>
    <w:docPart>
      <w:docPartPr>
        <w:name w:val="C5C1A3D2EF3148C19AA6220F76C0C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683040-AE01-43AD-ADC4-EF07F26FBBAB}"/>
      </w:docPartPr>
      <w:docPartBody>
        <w:p w:rsidR="00450340" w:rsidRDefault="007611CA">
          <w:pPr>
            <w:pStyle w:val="C5C1A3D2EF3148C19AA6220F76C0C66F"/>
          </w:pPr>
          <w:r>
            <w:t>Value</w:t>
          </w:r>
        </w:p>
      </w:docPartBody>
    </w:docPart>
    <w:docPart>
      <w:docPartPr>
        <w:name w:val="BA6FF5CF18534025851FD800A7827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B2F2-896A-4B4B-9FFA-E691B30CF219}"/>
      </w:docPartPr>
      <w:docPartBody>
        <w:p w:rsidR="00450340" w:rsidRDefault="007611CA">
          <w:pPr>
            <w:pStyle w:val="BA6FF5CF18534025851FD800A78277FF"/>
          </w:pPr>
          <w:r>
            <w:t>Value</w:t>
          </w:r>
        </w:p>
      </w:docPartBody>
    </w:docPart>
    <w:docPart>
      <w:docPartPr>
        <w:name w:val="7BC81A1AD897463DBB5A8F68FC2D9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C6A80-B507-480B-835D-F5A14E6E0469}"/>
      </w:docPartPr>
      <w:docPartBody>
        <w:p w:rsidR="00450340" w:rsidRDefault="007611CA">
          <w:pPr>
            <w:pStyle w:val="7BC81A1AD897463DBB5A8F68FC2D9C9D"/>
          </w:pPr>
          <w:r>
            <w:t>Value</w:t>
          </w:r>
        </w:p>
      </w:docPartBody>
    </w:docPart>
    <w:docPart>
      <w:docPartPr>
        <w:name w:val="A1DFB4CE271E44E78DCF8E310EE12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F8CA0-294A-4F78-B364-4BA43B5258A0}"/>
      </w:docPartPr>
      <w:docPartBody>
        <w:p w:rsidR="00450340" w:rsidRDefault="007611CA">
          <w:pPr>
            <w:pStyle w:val="A1DFB4CE271E44E78DCF8E310EE12D36"/>
          </w:pPr>
          <w:r>
            <w:t>Value</w:t>
          </w:r>
        </w:p>
      </w:docPartBody>
    </w:docPart>
    <w:docPart>
      <w:docPartPr>
        <w:name w:val="F4FB6FC61BE94431A69A381FE2AAAE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AD2DF-A07D-4AD6-B8D8-25E18CD40BF4}"/>
      </w:docPartPr>
      <w:docPartBody>
        <w:p w:rsidR="00450340" w:rsidRDefault="007611CA">
          <w:pPr>
            <w:pStyle w:val="F4FB6FC61BE94431A69A381FE2AAAE0F"/>
          </w:pPr>
          <w:r>
            <w:t>Value</w:t>
          </w:r>
        </w:p>
      </w:docPartBody>
    </w:docPart>
    <w:docPart>
      <w:docPartPr>
        <w:name w:val="4559EFEC00DF49DDAB560D049B7A4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4B9F4-9EAA-45F3-91E5-FE67DBE3DB3A}"/>
      </w:docPartPr>
      <w:docPartBody>
        <w:p w:rsidR="00450340" w:rsidRDefault="007611CA">
          <w:pPr>
            <w:pStyle w:val="4559EFEC00DF49DDAB560D049B7A45F4"/>
          </w:pPr>
          <w:r>
            <w:t>Value</w:t>
          </w:r>
        </w:p>
      </w:docPartBody>
    </w:docPart>
    <w:docPart>
      <w:docPartPr>
        <w:name w:val="F387DB776EE042C28E6D584B7490C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F05A2-DD8B-4FE6-94B6-91D503297D1C}"/>
      </w:docPartPr>
      <w:docPartBody>
        <w:p w:rsidR="00450340" w:rsidRDefault="007611CA">
          <w:pPr>
            <w:pStyle w:val="F387DB776EE042C28E6D584B7490C5CD"/>
          </w:pPr>
          <w:r>
            <w:t>Value</w:t>
          </w:r>
        </w:p>
      </w:docPartBody>
    </w:docPart>
    <w:docPart>
      <w:docPartPr>
        <w:name w:val="5A9ADD1B36DB4088BC839B0FB3119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A6329-5A8B-4E9E-B992-970D10B4E8F3}"/>
      </w:docPartPr>
      <w:docPartBody>
        <w:p w:rsidR="00450340" w:rsidRDefault="007611CA">
          <w:pPr>
            <w:pStyle w:val="5A9ADD1B36DB4088BC839B0FB3119621"/>
          </w:pPr>
          <w:r>
            <w:t>Value</w:t>
          </w:r>
        </w:p>
      </w:docPartBody>
    </w:docPart>
    <w:docPart>
      <w:docPartPr>
        <w:name w:val="0AE1D32324214996B8AA1F56E5DB9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2AABD-5819-45BF-9E0A-ABC36DB5BCAB}"/>
      </w:docPartPr>
      <w:docPartBody>
        <w:p w:rsidR="00450340" w:rsidRDefault="007611CA">
          <w:pPr>
            <w:pStyle w:val="0AE1D32324214996B8AA1F56E5DB9057"/>
          </w:pPr>
          <w:r>
            <w:t>Value</w:t>
          </w:r>
        </w:p>
      </w:docPartBody>
    </w:docPart>
    <w:docPart>
      <w:docPartPr>
        <w:name w:val="75C00A313AB04E62B2742F437A1D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451C-F43E-4873-85BE-30C71FF53909}"/>
      </w:docPartPr>
      <w:docPartBody>
        <w:p w:rsidR="00450340" w:rsidRDefault="007611CA">
          <w:pPr>
            <w:pStyle w:val="75C00A313AB04E62B2742F437A1DEAE5"/>
          </w:pPr>
          <w:r>
            <w:t>Value</w:t>
          </w:r>
        </w:p>
      </w:docPartBody>
    </w:docPart>
    <w:docPart>
      <w:docPartPr>
        <w:name w:val="89E3027EA46148F9A88ECE06A9CD4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5554D-8B2F-435B-98F8-0F8C38D9447B}"/>
      </w:docPartPr>
      <w:docPartBody>
        <w:p w:rsidR="00450340" w:rsidRDefault="007611CA">
          <w:pPr>
            <w:pStyle w:val="89E3027EA46148F9A88ECE06A9CD466C"/>
          </w:pPr>
          <w:r>
            <w:t>Value</w:t>
          </w:r>
        </w:p>
      </w:docPartBody>
    </w:docPart>
    <w:docPart>
      <w:docPartPr>
        <w:name w:val="6EFFEFD19CD14B45BAC31B9CBC91E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D7212-D9E1-480C-B5EA-82AD19E58AB5}"/>
      </w:docPartPr>
      <w:docPartBody>
        <w:p w:rsidR="00450340" w:rsidRDefault="007611CA">
          <w:pPr>
            <w:pStyle w:val="6EFFEFD19CD14B45BAC31B9CBC91E690"/>
          </w:pPr>
          <w:r>
            <w:t>Value</w:t>
          </w:r>
        </w:p>
      </w:docPartBody>
    </w:docPart>
    <w:docPart>
      <w:docPartPr>
        <w:name w:val="C0E750CF01B544D580A2BF4BE21D59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6EF6E5-FF3C-4A37-99D4-35BFDA121299}"/>
      </w:docPartPr>
      <w:docPartBody>
        <w:p w:rsidR="00450340" w:rsidRDefault="007611CA">
          <w:pPr>
            <w:pStyle w:val="C0E750CF01B544D580A2BF4BE21D5977"/>
          </w:pPr>
          <w:r>
            <w:t>Value</w:t>
          </w:r>
        </w:p>
      </w:docPartBody>
    </w:docPart>
    <w:docPart>
      <w:docPartPr>
        <w:name w:val="4F83C488B73D4F90AEB1149C20782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5DE89-9C87-4823-9248-25774E5E3F5C}"/>
      </w:docPartPr>
      <w:docPartBody>
        <w:p w:rsidR="00450340" w:rsidRDefault="007611CA">
          <w:pPr>
            <w:pStyle w:val="4F83C488B73D4F90AEB1149C20782D2E"/>
          </w:pPr>
          <w:r>
            <w:t>Value</w:t>
          </w:r>
        </w:p>
      </w:docPartBody>
    </w:docPart>
    <w:docPart>
      <w:docPartPr>
        <w:name w:val="867AF775A73A44BA93A5BC56BAF7F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8FE33-CBB9-4A3A-98ED-83D531D1AA99}"/>
      </w:docPartPr>
      <w:docPartBody>
        <w:p w:rsidR="00450340" w:rsidRDefault="007611CA">
          <w:pPr>
            <w:pStyle w:val="867AF775A73A44BA93A5BC56BAF7F500"/>
          </w:pPr>
          <w:r>
            <w:t>Value</w:t>
          </w:r>
        </w:p>
      </w:docPartBody>
    </w:docPart>
    <w:docPart>
      <w:docPartPr>
        <w:name w:val="5CA3CA278C034B9E93B2BA49184C7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AEBDA-50E1-4627-85BE-800E5B6653CB}"/>
      </w:docPartPr>
      <w:docPartBody>
        <w:p w:rsidR="00450340" w:rsidRDefault="007611CA">
          <w:pPr>
            <w:pStyle w:val="5CA3CA278C034B9E93B2BA49184C7230"/>
          </w:pPr>
          <w:r>
            <w:t>Value</w:t>
          </w:r>
        </w:p>
      </w:docPartBody>
    </w:docPart>
    <w:docPart>
      <w:docPartPr>
        <w:name w:val="A9DFA39A42CC4A8098BE9A05ABE73B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7529A-149C-410B-B201-9CC4EC69C2D6}"/>
      </w:docPartPr>
      <w:docPartBody>
        <w:p w:rsidR="00450340" w:rsidRDefault="007611CA">
          <w:pPr>
            <w:pStyle w:val="A9DFA39A42CC4A8098BE9A05ABE73B15"/>
          </w:pPr>
          <w:r>
            <w:t>Value</w:t>
          </w:r>
        </w:p>
      </w:docPartBody>
    </w:docPart>
    <w:docPart>
      <w:docPartPr>
        <w:name w:val="AC38CEF133584B36932C6C3BDF3179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E3EC3-5D45-49BB-A9F9-15918DEDF57D}"/>
      </w:docPartPr>
      <w:docPartBody>
        <w:p w:rsidR="00450340" w:rsidRDefault="007611CA">
          <w:pPr>
            <w:pStyle w:val="AC38CEF133584B36932C6C3BDF317963"/>
          </w:pPr>
          <w:r>
            <w:t>Value</w:t>
          </w:r>
        </w:p>
      </w:docPartBody>
    </w:docPart>
    <w:docPart>
      <w:docPartPr>
        <w:name w:val="EEE52CB6E2A54C64B39DDA684BB64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2D20A-1849-4035-9E76-133E015C0F81}"/>
      </w:docPartPr>
      <w:docPartBody>
        <w:p w:rsidR="00450340" w:rsidRDefault="007611CA">
          <w:pPr>
            <w:pStyle w:val="EEE52CB6E2A54C64B39DDA684BB64389"/>
          </w:pPr>
          <w:r>
            <w:t>Value</w:t>
          </w:r>
        </w:p>
      </w:docPartBody>
    </w:docPart>
    <w:docPart>
      <w:docPartPr>
        <w:name w:val="E2D5587BCA85464BB378714D46C5C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430E04-A9D9-4C91-982D-194A807108A8}"/>
      </w:docPartPr>
      <w:docPartBody>
        <w:p w:rsidR="00450340" w:rsidRDefault="007611CA">
          <w:pPr>
            <w:pStyle w:val="E2D5587BCA85464BB378714D46C5CA7D"/>
          </w:pPr>
          <w:r>
            <w:t>Value</w:t>
          </w:r>
        </w:p>
      </w:docPartBody>
    </w:docPart>
    <w:docPart>
      <w:docPartPr>
        <w:name w:val="EE317BA0BF5B415680079BE6E243E7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0FF67-FD42-4625-8113-F74E21875B45}"/>
      </w:docPartPr>
      <w:docPartBody>
        <w:p w:rsidR="00450340" w:rsidRDefault="007611CA">
          <w:pPr>
            <w:pStyle w:val="EE317BA0BF5B415680079BE6E243E794"/>
          </w:pPr>
          <w:r>
            <w:t>Value</w:t>
          </w:r>
        </w:p>
      </w:docPartBody>
    </w:docPart>
    <w:docPart>
      <w:docPartPr>
        <w:name w:val="13766571D410402BB201E3A477AE4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29481-A49F-42CB-98FF-41BE2BBD53C6}"/>
      </w:docPartPr>
      <w:docPartBody>
        <w:p w:rsidR="00450340" w:rsidRDefault="007611CA">
          <w:pPr>
            <w:pStyle w:val="13766571D410402BB201E3A477AE4C9E"/>
          </w:pPr>
          <w:r>
            <w:t>Value</w:t>
          </w:r>
        </w:p>
      </w:docPartBody>
    </w:docPart>
    <w:docPart>
      <w:docPartPr>
        <w:name w:val="86D10DE12D074AB995DEFFBF314C2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F79A36-53C0-4537-95AC-1847491A8F6F}"/>
      </w:docPartPr>
      <w:docPartBody>
        <w:p w:rsidR="00450340" w:rsidRDefault="007611CA">
          <w:pPr>
            <w:pStyle w:val="86D10DE12D074AB995DEFFBF314C224D"/>
          </w:pPr>
          <w:r>
            <w:t>Value</w:t>
          </w:r>
        </w:p>
      </w:docPartBody>
    </w:docPart>
    <w:docPart>
      <w:docPartPr>
        <w:name w:val="AB596B665BED4EFAA2A7E5E68186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1CEB9-0067-4D34-980C-BAE0C65194FC}"/>
      </w:docPartPr>
      <w:docPartBody>
        <w:p w:rsidR="00450340" w:rsidRDefault="007611CA">
          <w:pPr>
            <w:pStyle w:val="AB596B665BED4EFAA2A7E5E681861D6C"/>
          </w:pPr>
          <w:r>
            <w:t>Value</w:t>
          </w:r>
        </w:p>
      </w:docPartBody>
    </w:docPart>
    <w:docPart>
      <w:docPartPr>
        <w:name w:val="174BE5AE099F4D38927108258C87D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58A04-4763-44CD-9D5B-AC2C9BE8CF49}"/>
      </w:docPartPr>
      <w:docPartBody>
        <w:p w:rsidR="00450340" w:rsidRDefault="007611CA">
          <w:pPr>
            <w:pStyle w:val="174BE5AE099F4D38927108258C87D72C"/>
          </w:pPr>
          <w:r>
            <w:t>Value</w:t>
          </w:r>
        </w:p>
      </w:docPartBody>
    </w:docPart>
    <w:docPart>
      <w:docPartPr>
        <w:name w:val="C89E69A5EABD4F288D3A2308D37D9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791ED-27A8-4C2E-8236-6AC14E2C66DF}"/>
      </w:docPartPr>
      <w:docPartBody>
        <w:p w:rsidR="00450340" w:rsidRDefault="007611CA">
          <w:pPr>
            <w:pStyle w:val="C89E69A5EABD4F288D3A2308D37D9D8C"/>
          </w:pPr>
          <w:r>
            <w:t>Value</w:t>
          </w:r>
        </w:p>
      </w:docPartBody>
    </w:docPart>
    <w:docPart>
      <w:docPartPr>
        <w:name w:val="8BF2EED6BA3E40749A3B15B041BB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451D0-0208-4D05-9930-41E397661978}"/>
      </w:docPartPr>
      <w:docPartBody>
        <w:p w:rsidR="00450340" w:rsidRDefault="007611CA">
          <w:pPr>
            <w:pStyle w:val="8BF2EED6BA3E40749A3B15B041BB0158"/>
          </w:pPr>
          <w:r>
            <w:t>Value</w:t>
          </w:r>
        </w:p>
      </w:docPartBody>
    </w:docPart>
    <w:docPart>
      <w:docPartPr>
        <w:name w:val="1E18EA722A284BAE9F3F62D7F9044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1345D-BA73-4E0E-B7DE-4D9E8997387F}"/>
      </w:docPartPr>
      <w:docPartBody>
        <w:p w:rsidR="00450340" w:rsidRDefault="007611CA">
          <w:pPr>
            <w:pStyle w:val="1E18EA722A284BAE9F3F62D7F9044A73"/>
          </w:pPr>
          <w:r>
            <w:t>Value</w:t>
          </w:r>
        </w:p>
      </w:docPartBody>
    </w:docPart>
    <w:docPart>
      <w:docPartPr>
        <w:name w:val="6D0D24CE250B4E98B24472288F9DF6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CB54F-2EF6-4D10-9113-5E2F70275287}"/>
      </w:docPartPr>
      <w:docPartBody>
        <w:p w:rsidR="00450340" w:rsidRDefault="007611CA">
          <w:pPr>
            <w:pStyle w:val="6D0D24CE250B4E98B24472288F9DF696"/>
          </w:pPr>
          <w:r>
            <w:t>Value</w:t>
          </w:r>
        </w:p>
      </w:docPartBody>
    </w:docPart>
    <w:docPart>
      <w:docPartPr>
        <w:name w:val="199FA7D5A101414E9BA0494341A2B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6B1C3-18EF-4C1D-9C5D-699613DBF9A0}"/>
      </w:docPartPr>
      <w:docPartBody>
        <w:p w:rsidR="00450340" w:rsidRDefault="007611CA">
          <w:pPr>
            <w:pStyle w:val="199FA7D5A101414E9BA0494341A2B69C"/>
          </w:pPr>
          <w:r>
            <w:t>Value</w:t>
          </w:r>
        </w:p>
      </w:docPartBody>
    </w:docPart>
    <w:docPart>
      <w:docPartPr>
        <w:name w:val="FEADF98CED7E428A978D893F82504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35480-A4E3-40EA-BAE7-EB4914991BEA}"/>
      </w:docPartPr>
      <w:docPartBody>
        <w:p w:rsidR="00450340" w:rsidRDefault="007611CA">
          <w:pPr>
            <w:pStyle w:val="FEADF98CED7E428A978D893F825044E5"/>
          </w:pPr>
          <w:r>
            <w:t>Value</w:t>
          </w:r>
        </w:p>
      </w:docPartBody>
    </w:docPart>
    <w:docPart>
      <w:docPartPr>
        <w:name w:val="1BC6AB4017A94D55929DDC1BB7252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95CE71-0A05-47CD-9FC0-02A5F47D1458}"/>
      </w:docPartPr>
      <w:docPartBody>
        <w:p w:rsidR="001D1935" w:rsidRDefault="007611CA">
          <w:r>
            <w:t>Value</w:t>
          </w:r>
        </w:p>
      </w:docPartBody>
    </w:docPart>
    <w:docPart>
      <w:docPartPr>
        <w:name w:val="3E64EA6A406E401287AB7F7F7409D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0A8A8-CDBB-4DCE-A532-54784E66B3EB}"/>
      </w:docPartPr>
      <w:docPartBody>
        <w:p w:rsidR="001D1935" w:rsidRDefault="007611CA" w:rsidP="002F0F1D">
          <w:pPr>
            <w:pStyle w:val="3E64EA6A406E401287AB7F7F7409D04A"/>
          </w:pPr>
          <w:r>
            <w:t>Value</w:t>
          </w:r>
        </w:p>
      </w:docPartBody>
    </w:docPart>
    <w:docPart>
      <w:docPartPr>
        <w:name w:val="C496ACF77B9944BEADE6B798385CA3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5E1E2-9B45-45DA-A521-44EBAEC93D19}"/>
      </w:docPartPr>
      <w:docPartBody>
        <w:p w:rsidR="00000000" w:rsidRDefault="007611CA">
          <w:r>
            <w:t>Value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5D"/>
    <w:rsid w:val="00075362"/>
    <w:rsid w:val="001D1935"/>
    <w:rsid w:val="00202E2D"/>
    <w:rsid w:val="002F0F1D"/>
    <w:rsid w:val="003345D5"/>
    <w:rsid w:val="00406C3F"/>
    <w:rsid w:val="00450340"/>
    <w:rsid w:val="00473AD6"/>
    <w:rsid w:val="00514718"/>
    <w:rsid w:val="006818F7"/>
    <w:rsid w:val="0074615D"/>
    <w:rsid w:val="007611CA"/>
    <w:rsid w:val="00763F60"/>
    <w:rsid w:val="00854581"/>
    <w:rsid w:val="0094080F"/>
    <w:rsid w:val="00EE749D"/>
    <w:rsid w:val="00F33872"/>
    <w:rsid w:val="00F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5D5"/>
    <w:rPr>
      <w:color w:val="808080"/>
    </w:rPr>
  </w:style>
  <w:style w:type="paragraph" w:customStyle="1" w:styleId="2B10D363EA0E438C9ED473D03B1C7B64">
    <w:name w:val="2B10D363EA0E438C9ED473D03B1C7B64"/>
  </w:style>
  <w:style w:type="paragraph" w:customStyle="1" w:styleId="BFC5628E3C794F5E80573FC169F1D382">
    <w:name w:val="BFC5628E3C794F5E80573FC169F1D382"/>
  </w:style>
  <w:style w:type="paragraph" w:customStyle="1" w:styleId="83FCE2A9EC054E44B80D3B1786E1D429">
    <w:name w:val="83FCE2A9EC054E44B80D3B1786E1D429"/>
  </w:style>
  <w:style w:type="paragraph" w:customStyle="1" w:styleId="A3FB0EE0DAF245338677C531C9135AA2">
    <w:name w:val="A3FB0EE0DAF245338677C531C9135AA2"/>
  </w:style>
  <w:style w:type="paragraph" w:customStyle="1" w:styleId="4BDC6149F22C4354BB2471E60584F3F2">
    <w:name w:val="4BDC6149F22C4354BB2471E60584F3F2"/>
  </w:style>
  <w:style w:type="paragraph" w:customStyle="1" w:styleId="8F82E71A159946DE85DFDC7111E126A7">
    <w:name w:val="8F82E71A159946DE85DFDC7111E126A7"/>
  </w:style>
  <w:style w:type="paragraph" w:customStyle="1" w:styleId="EF85D493A5A447F28AAF6C8110698A69">
    <w:name w:val="EF85D493A5A447F28AAF6C8110698A69"/>
  </w:style>
  <w:style w:type="paragraph" w:customStyle="1" w:styleId="64D9F70A56E242AEAB7C89F0B62571EF">
    <w:name w:val="64D9F70A56E242AEAB7C89F0B62571EF"/>
  </w:style>
  <w:style w:type="paragraph" w:customStyle="1" w:styleId="8B3CCD7D636E472AA63AAC75E5AE4739">
    <w:name w:val="8B3CCD7D636E472AA63AAC75E5AE4739"/>
  </w:style>
  <w:style w:type="paragraph" w:customStyle="1" w:styleId="5B6F57103AAD46888D3E7F98DE5752DA">
    <w:name w:val="5B6F57103AAD46888D3E7F98DE5752DA"/>
  </w:style>
  <w:style w:type="paragraph" w:customStyle="1" w:styleId="F33E51724A354ABB8141DC71312530AA">
    <w:name w:val="F33E51724A354ABB8141DC71312530AA"/>
  </w:style>
  <w:style w:type="paragraph" w:customStyle="1" w:styleId="7BF2B058061F47FBBA60EB385056F4E4">
    <w:name w:val="7BF2B058061F47FBBA60EB385056F4E4"/>
  </w:style>
  <w:style w:type="paragraph" w:customStyle="1" w:styleId="03C9752530164515B1151830436BD49D">
    <w:name w:val="03C9752530164515B1151830436BD49D"/>
  </w:style>
  <w:style w:type="paragraph" w:customStyle="1" w:styleId="98154158E42E4EFBB0C6A4E48E87D92F">
    <w:name w:val="98154158E42E4EFBB0C6A4E48E87D92F"/>
  </w:style>
  <w:style w:type="paragraph" w:customStyle="1" w:styleId="21126C6BD17641B1BD36F946EF8EB384">
    <w:name w:val="21126C6BD17641B1BD36F946EF8EB384"/>
  </w:style>
  <w:style w:type="paragraph" w:customStyle="1" w:styleId="601D9C9D74F2461EB417FAFF516C3AC3">
    <w:name w:val="601D9C9D74F2461EB417FAFF516C3AC3"/>
  </w:style>
  <w:style w:type="paragraph" w:customStyle="1" w:styleId="7B6BA16255354B54B2FC985E5716BF55">
    <w:name w:val="7B6BA16255354B54B2FC985E5716BF55"/>
  </w:style>
  <w:style w:type="paragraph" w:customStyle="1" w:styleId="3648E526F7FE4748AADD54A716219183">
    <w:name w:val="3648E526F7FE4748AADD54A716219183"/>
  </w:style>
  <w:style w:type="paragraph" w:customStyle="1" w:styleId="429928D7249D488CADC26C0AD1FBE2B3">
    <w:name w:val="429928D7249D488CADC26C0AD1FBE2B3"/>
  </w:style>
  <w:style w:type="paragraph" w:customStyle="1" w:styleId="10428CBDC8AF4B1A9D07A6680DA8CEB4">
    <w:name w:val="10428CBDC8AF4B1A9D07A6680DA8CEB4"/>
  </w:style>
  <w:style w:type="paragraph" w:customStyle="1" w:styleId="3EC19F3720D24767B33DE1E7372C6AF2">
    <w:name w:val="3EC19F3720D24767B33DE1E7372C6AF2"/>
  </w:style>
  <w:style w:type="paragraph" w:customStyle="1" w:styleId="D78753C7FC6A4792B475BF62C4444A69">
    <w:name w:val="D78753C7FC6A4792B475BF62C4444A69"/>
  </w:style>
  <w:style w:type="paragraph" w:customStyle="1" w:styleId="26AE8C705BFA45B091BC25C9B949768E">
    <w:name w:val="26AE8C705BFA45B091BC25C9B949768E"/>
  </w:style>
  <w:style w:type="paragraph" w:customStyle="1" w:styleId="B94CA8C238904B03983467EF635A6B22">
    <w:name w:val="B94CA8C238904B03983467EF635A6B22"/>
  </w:style>
  <w:style w:type="paragraph" w:customStyle="1" w:styleId="E09C8F93E750486CAEEA34602FA6F5DD">
    <w:name w:val="E09C8F93E750486CAEEA34602FA6F5DD"/>
  </w:style>
  <w:style w:type="paragraph" w:customStyle="1" w:styleId="B62337537CF04FA38FBE2AAEE02F353E">
    <w:name w:val="B62337537CF04FA38FBE2AAEE02F353E"/>
  </w:style>
  <w:style w:type="paragraph" w:customStyle="1" w:styleId="39AC93EFD239404198DBC3AC7BE649A8">
    <w:name w:val="39AC93EFD239404198DBC3AC7BE649A8"/>
  </w:style>
  <w:style w:type="paragraph" w:customStyle="1" w:styleId="AA0C805943E1448993610E41865423FD">
    <w:name w:val="AA0C805943E1448993610E41865423FD"/>
  </w:style>
  <w:style w:type="paragraph" w:customStyle="1" w:styleId="E82C901184084D23AA416B9BC1498749">
    <w:name w:val="E82C901184084D23AA416B9BC1498749"/>
  </w:style>
  <w:style w:type="paragraph" w:customStyle="1" w:styleId="C5C1A3D2EF3148C19AA6220F76C0C66F">
    <w:name w:val="C5C1A3D2EF3148C19AA6220F76C0C66F"/>
  </w:style>
  <w:style w:type="paragraph" w:customStyle="1" w:styleId="BA6FF5CF18534025851FD800A78277FF">
    <w:name w:val="BA6FF5CF18534025851FD800A78277FF"/>
  </w:style>
  <w:style w:type="paragraph" w:customStyle="1" w:styleId="7BC81A1AD897463DBB5A8F68FC2D9C9D">
    <w:name w:val="7BC81A1AD897463DBB5A8F68FC2D9C9D"/>
  </w:style>
  <w:style w:type="paragraph" w:customStyle="1" w:styleId="A1DFB4CE271E44E78DCF8E310EE12D36">
    <w:name w:val="A1DFB4CE271E44E78DCF8E310EE12D36"/>
  </w:style>
  <w:style w:type="paragraph" w:customStyle="1" w:styleId="F4FB6FC61BE94431A69A381FE2AAAE0F">
    <w:name w:val="F4FB6FC61BE94431A69A381FE2AAAE0F"/>
  </w:style>
  <w:style w:type="paragraph" w:customStyle="1" w:styleId="4559EFEC00DF49DDAB560D049B7A45F4">
    <w:name w:val="4559EFEC00DF49DDAB560D049B7A45F4"/>
  </w:style>
  <w:style w:type="paragraph" w:customStyle="1" w:styleId="F387DB776EE042C28E6D584B7490C5CD">
    <w:name w:val="F387DB776EE042C28E6D584B7490C5CD"/>
  </w:style>
  <w:style w:type="paragraph" w:customStyle="1" w:styleId="5A9ADD1B36DB4088BC839B0FB3119621">
    <w:name w:val="5A9ADD1B36DB4088BC839B0FB3119621"/>
  </w:style>
  <w:style w:type="paragraph" w:customStyle="1" w:styleId="0AE1D32324214996B8AA1F56E5DB9057">
    <w:name w:val="0AE1D32324214996B8AA1F56E5DB9057"/>
  </w:style>
  <w:style w:type="paragraph" w:customStyle="1" w:styleId="75C00A313AB04E62B2742F437A1DEAE5">
    <w:name w:val="75C00A313AB04E62B2742F437A1DEAE5"/>
  </w:style>
  <w:style w:type="paragraph" w:customStyle="1" w:styleId="89E3027EA46148F9A88ECE06A9CD466C">
    <w:name w:val="89E3027EA46148F9A88ECE06A9CD466C"/>
  </w:style>
  <w:style w:type="paragraph" w:customStyle="1" w:styleId="6EFFEFD19CD14B45BAC31B9CBC91E690">
    <w:name w:val="6EFFEFD19CD14B45BAC31B9CBC91E690"/>
  </w:style>
  <w:style w:type="paragraph" w:customStyle="1" w:styleId="C0E750CF01B544D580A2BF4BE21D5977">
    <w:name w:val="C0E750CF01B544D580A2BF4BE21D5977"/>
  </w:style>
  <w:style w:type="paragraph" w:customStyle="1" w:styleId="4F83C488B73D4F90AEB1149C20782D2E">
    <w:name w:val="4F83C488B73D4F90AEB1149C20782D2E"/>
  </w:style>
  <w:style w:type="paragraph" w:customStyle="1" w:styleId="867AF775A73A44BA93A5BC56BAF7F500">
    <w:name w:val="867AF775A73A44BA93A5BC56BAF7F500"/>
  </w:style>
  <w:style w:type="paragraph" w:customStyle="1" w:styleId="5CA3CA278C034B9E93B2BA49184C7230">
    <w:name w:val="5CA3CA278C034B9E93B2BA49184C7230"/>
  </w:style>
  <w:style w:type="paragraph" w:customStyle="1" w:styleId="A9DFA39A42CC4A8098BE9A05ABE73B15">
    <w:name w:val="A9DFA39A42CC4A8098BE9A05ABE73B15"/>
  </w:style>
  <w:style w:type="paragraph" w:customStyle="1" w:styleId="AC38CEF133584B36932C6C3BDF317963">
    <w:name w:val="AC38CEF133584B36932C6C3BDF317963"/>
  </w:style>
  <w:style w:type="paragraph" w:customStyle="1" w:styleId="EEE52CB6E2A54C64B39DDA684BB64389">
    <w:name w:val="EEE52CB6E2A54C64B39DDA684BB64389"/>
  </w:style>
  <w:style w:type="paragraph" w:customStyle="1" w:styleId="E2D5587BCA85464BB378714D46C5CA7D">
    <w:name w:val="E2D5587BCA85464BB378714D46C5CA7D"/>
  </w:style>
  <w:style w:type="paragraph" w:customStyle="1" w:styleId="EE317BA0BF5B415680079BE6E243E794">
    <w:name w:val="EE317BA0BF5B415680079BE6E243E794"/>
  </w:style>
  <w:style w:type="paragraph" w:customStyle="1" w:styleId="13766571D410402BB201E3A477AE4C9E">
    <w:name w:val="13766571D410402BB201E3A477AE4C9E"/>
  </w:style>
  <w:style w:type="paragraph" w:customStyle="1" w:styleId="86D10DE12D074AB995DEFFBF314C224D">
    <w:name w:val="86D10DE12D074AB995DEFFBF314C224D"/>
  </w:style>
  <w:style w:type="paragraph" w:customStyle="1" w:styleId="AB596B665BED4EFAA2A7E5E681861D6C">
    <w:name w:val="AB596B665BED4EFAA2A7E5E681861D6C"/>
  </w:style>
  <w:style w:type="paragraph" w:customStyle="1" w:styleId="174BE5AE099F4D38927108258C87D72C">
    <w:name w:val="174BE5AE099F4D38927108258C87D72C"/>
  </w:style>
  <w:style w:type="paragraph" w:customStyle="1" w:styleId="C89E69A5EABD4F288D3A2308D37D9D8C">
    <w:name w:val="C89E69A5EABD4F288D3A2308D37D9D8C"/>
  </w:style>
  <w:style w:type="paragraph" w:customStyle="1" w:styleId="8BF2EED6BA3E40749A3B15B041BB0158">
    <w:name w:val="8BF2EED6BA3E40749A3B15B041BB0158"/>
  </w:style>
  <w:style w:type="paragraph" w:customStyle="1" w:styleId="1E18EA722A284BAE9F3F62D7F9044A73">
    <w:name w:val="1E18EA722A284BAE9F3F62D7F9044A73"/>
  </w:style>
  <w:style w:type="paragraph" w:customStyle="1" w:styleId="6D0D24CE250B4E98B24472288F9DF696">
    <w:name w:val="6D0D24CE250B4E98B24472288F9DF696"/>
  </w:style>
  <w:style w:type="paragraph" w:customStyle="1" w:styleId="199FA7D5A101414E9BA0494341A2B69C">
    <w:name w:val="199FA7D5A101414E9BA0494341A2B69C"/>
  </w:style>
  <w:style w:type="paragraph" w:customStyle="1" w:styleId="F124F77FB0D84FB4B5CD7963F74CE559">
    <w:name w:val="F124F77FB0D84FB4B5CD7963F74CE559"/>
  </w:style>
  <w:style w:type="paragraph" w:customStyle="1" w:styleId="FEADF98CED7E428A978D893F825044E5">
    <w:name w:val="FEADF98CED7E428A978D893F825044E5"/>
  </w:style>
  <w:style w:type="paragraph" w:customStyle="1" w:styleId="768CB120C5564CF5A75A5DD507EFB5E4">
    <w:name w:val="768CB120C5564CF5A75A5DD507EFB5E4"/>
  </w:style>
  <w:style w:type="paragraph" w:customStyle="1" w:styleId="3E64EA6A406E401287AB7F7F7409D04A">
    <w:name w:val="3E64EA6A406E401287AB7F7F7409D04A"/>
    <w:rsid w:val="002F0F1D"/>
  </w:style>
  <w:style w:type="paragraph" w:customStyle="1" w:styleId="21126C6BD17641B1BD36F946EF8EB3841">
    <w:name w:val="21126C6BD17641B1BD36F946EF8EB3841"/>
    <w:rsid w:val="007611C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resultTemplate2.dotx</Template>
  <TotalTime>23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Соловьёв</dc:creator>
  <cp:lastModifiedBy>Роман Соловьёв</cp:lastModifiedBy>
  <cp:revision>85</cp:revision>
  <dcterms:created xsi:type="dcterms:W3CDTF">2020-03-02T13:14:00Z</dcterms:created>
  <dcterms:modified xsi:type="dcterms:W3CDTF">2020-03-02T22:51:00Z</dcterms:modified>
</cp:coreProperties>
</file>